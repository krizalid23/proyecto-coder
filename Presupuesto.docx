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808"/>
        <w:gridCol w:w="3794"/>
      </w:tblGrid>
      <w:tr w:rsidR="0029081A" w:rsidRPr="00D27943" w14:paraId="1617F32F" w14:textId="77777777" w:rsidTr="000B2B12">
        <w:trPr>
          <w:trHeight w:val="668"/>
        </w:trPr>
        <w:tc>
          <w:tcPr>
            <w:tcW w:w="5808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7FA6957F" w14:textId="00A0428C" w:rsidR="009C5836" w:rsidRPr="00D27943" w:rsidRDefault="0029081A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  <w:noProof/>
              </w:rPr>
              <w:drawing>
                <wp:anchor distT="0" distB="0" distL="114300" distR="114300" simplePos="0" relativeHeight="251658240" behindDoc="1" locked="0" layoutInCell="1" allowOverlap="1" wp14:anchorId="1F25A231" wp14:editId="23B9DDF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965835" cy="913130"/>
                  <wp:effectExtent l="0" t="0" r="5715" b="1270"/>
                  <wp:wrapTight wrapText="bothSides">
                    <wp:wrapPolygon edited="0">
                      <wp:start x="0" y="0"/>
                      <wp:lineTo x="0" y="21179"/>
                      <wp:lineTo x="21302" y="21179"/>
                      <wp:lineTo x="21302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5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4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34C21E7A" w14:textId="1CAF6166" w:rsidR="009C5836" w:rsidRPr="00D27943" w:rsidRDefault="009C5836" w:rsidP="00E27198">
            <w:pPr>
              <w:pStyle w:val="Ttulo1"/>
              <w:rPr>
                <w:rFonts w:ascii="Californian FB" w:hAnsi="Californian FB"/>
              </w:rPr>
            </w:pPr>
          </w:p>
        </w:tc>
      </w:tr>
      <w:tr w:rsidR="0029081A" w:rsidRPr="00D27943" w14:paraId="3C9E7129" w14:textId="77777777" w:rsidTr="000B2B12">
        <w:trPr>
          <w:trHeight w:val="28"/>
        </w:trPr>
        <w:tc>
          <w:tcPr>
            <w:tcW w:w="58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334C68AE" w14:textId="120CF31E" w:rsidR="009C5836" w:rsidRPr="00D27943" w:rsidRDefault="009C5836" w:rsidP="006256B4">
            <w:pPr>
              <w:rPr>
                <w:rFonts w:ascii="Californian FB" w:hAnsi="Californian FB"/>
                <w:b/>
                <w:bCs/>
                <w:i/>
                <w:iCs/>
                <w:noProof/>
                <w:sz w:val="16"/>
                <w:szCs w:val="16"/>
              </w:rPr>
            </w:pPr>
          </w:p>
        </w:tc>
        <w:tc>
          <w:tcPr>
            <w:tcW w:w="3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6EFE7DB" w14:textId="766BE92F" w:rsidR="009C5836" w:rsidRPr="00D27943" w:rsidRDefault="009C5836" w:rsidP="00D36630">
            <w:pPr>
              <w:pStyle w:val="Fechaynmero"/>
              <w:rPr>
                <w:rFonts w:ascii="Californian FB" w:hAnsi="Californian FB"/>
              </w:rPr>
            </w:pPr>
          </w:p>
        </w:tc>
      </w:tr>
      <w:tr w:rsidR="000B2B12" w:rsidRPr="00D27943" w14:paraId="036C34F0" w14:textId="77777777" w:rsidTr="000B2B12">
        <w:trPr>
          <w:trHeight w:val="513"/>
        </w:trPr>
        <w:tc>
          <w:tcPr>
            <w:tcW w:w="580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2567F901" w14:textId="16355ED0" w:rsidR="000B2B12" w:rsidRPr="00D27943" w:rsidRDefault="000B2B12" w:rsidP="000B2B12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Buenos Aires</w:t>
            </w:r>
            <w:r w:rsidRPr="00D27943">
              <w:rPr>
                <w:rFonts w:ascii="Californian FB" w:hAnsi="Californian FB"/>
                <w:lang w:bidi="es-ES"/>
              </w:rPr>
              <w:t xml:space="preserve">, </w:t>
            </w:r>
            <w:r w:rsidRPr="00D27943">
              <w:rPr>
                <w:rFonts w:ascii="Californian FB" w:hAnsi="Californian FB"/>
              </w:rPr>
              <w:t>Mar del Plata, 7600</w:t>
            </w:r>
          </w:p>
          <w:p w14:paraId="20C85D4D" w14:textId="16797415" w:rsidR="000B2B12" w:rsidRPr="00D27943" w:rsidRDefault="000B2B12" w:rsidP="000B2B12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Teléfono: 2236878878</w:t>
            </w:r>
          </w:p>
          <w:p w14:paraId="41B026D1" w14:textId="4C67177B" w:rsidR="000B2B12" w:rsidRPr="00D27943" w:rsidRDefault="000B2B12" w:rsidP="000B2B12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Email: necro_nemesis23@hotmail.com</w:t>
            </w:r>
          </w:p>
        </w:tc>
        <w:tc>
          <w:tcPr>
            <w:tcW w:w="3794" w:type="dxa"/>
            <w:tcBorders>
              <w:top w:val="nil"/>
              <w:bottom w:val="nil"/>
            </w:tcBorders>
            <w:tcMar>
              <w:bottom w:w="0" w:type="dxa"/>
            </w:tcMar>
            <w:vAlign w:val="bottom"/>
          </w:tcPr>
          <w:p w14:paraId="2A5B12A4" w14:textId="0171BB64" w:rsidR="000B2B12" w:rsidRPr="00D27943" w:rsidRDefault="005F5DA3" w:rsidP="000B2B12">
            <w:pPr>
              <w:pStyle w:val="Fechaynmero"/>
              <w:rPr>
                <w:rFonts w:ascii="Californian FB" w:hAnsi="Californian FB"/>
              </w:rPr>
            </w:pPr>
            <w:sdt>
              <w:sdtPr>
                <w:rPr>
                  <w:rFonts w:ascii="Californian FB" w:hAnsi="Californian FB"/>
                </w:rPr>
                <w:alias w:val="Escriba el número de factura:"/>
                <w:tag w:val="Escriba el número de factura:"/>
                <w:id w:val="963386357"/>
                <w:placeholder>
                  <w:docPart w:val="026BC3A26BEE4A85A07CF0F29D7EA320"/>
                </w:placeholder>
                <w:temporary/>
                <w:showingPlcHdr/>
                <w15:appearance w15:val="hidden"/>
              </w:sdtPr>
              <w:sdtEndPr/>
              <w:sdtContent>
                <w:r w:rsidR="000B2B12" w:rsidRPr="00D27943">
                  <w:rPr>
                    <w:rFonts w:ascii="Californian FB" w:hAnsi="Californian FB"/>
                    <w:lang w:bidi="es-ES"/>
                  </w:rPr>
                  <w:t>N.º de</w:t>
                </w:r>
                <w:r w:rsidR="000B2B12" w:rsidRPr="00D27943">
                  <w:rPr>
                    <w:rFonts w:ascii="Californian FB" w:hAnsi="Californian FB"/>
                  </w:rPr>
                  <w:t xml:space="preserve"> </w:t>
                </w:r>
              </w:sdtContent>
            </w:sdt>
            <w:sdt>
              <w:sdtPr>
                <w:rPr>
                  <w:rFonts w:ascii="Californian FB" w:hAnsi="Californian FB"/>
                </w:rPr>
                <w:alias w:val="N.º de factura:"/>
                <w:tag w:val="N.º de factura:"/>
                <w:id w:val="740293777"/>
                <w:placeholder>
                  <w:docPart w:val="F4CA10B4524A4B77852217DACE5207D5"/>
                </w:placeholder>
                <w:temporary/>
                <w:showingPlcHdr/>
                <w15:appearance w15:val="hidden"/>
              </w:sdtPr>
              <w:sdtEndPr/>
              <w:sdtContent>
                <w:r w:rsidR="000B2B12" w:rsidRPr="00D27943">
                  <w:rPr>
                    <w:rFonts w:ascii="Californian FB" w:hAnsi="Californian FB"/>
                    <w:lang w:bidi="es-ES"/>
                  </w:rPr>
                  <w:t>factura</w:t>
                </w:r>
              </w:sdtContent>
            </w:sdt>
            <w:r w:rsidR="000B2B12" w:rsidRPr="00D27943">
              <w:rPr>
                <w:rFonts w:ascii="Californian FB" w:hAnsi="Californian FB"/>
                <w:lang w:bidi="es-ES"/>
              </w:rPr>
              <w:t>: 154</w:t>
            </w:r>
          </w:p>
          <w:p w14:paraId="1DCE0395" w14:textId="02E6DD6C" w:rsidR="000B2B12" w:rsidRPr="00D27943" w:rsidRDefault="005F5DA3" w:rsidP="000B2B12">
            <w:pPr>
              <w:pStyle w:val="Fechadeexpiracin"/>
              <w:rPr>
                <w:rFonts w:ascii="Californian FB" w:hAnsi="Californian FB"/>
              </w:rPr>
            </w:pPr>
            <w:sdt>
              <w:sdtPr>
                <w:rPr>
                  <w:rFonts w:ascii="Californian FB" w:hAnsi="Californian FB"/>
                </w:rPr>
                <w:alias w:val="Fecha:"/>
                <w:tag w:val="Fecha:"/>
                <w:id w:val="-2048360737"/>
                <w:placeholder>
                  <w:docPart w:val="A85AFE0B4C1441D8AC80D7439FF9B7D2"/>
                </w:placeholder>
                <w:temporary/>
                <w:showingPlcHdr/>
                <w15:appearance w15:val="hidden"/>
              </w:sdtPr>
              <w:sdtEndPr/>
              <w:sdtContent>
                <w:r w:rsidR="000B2B12" w:rsidRPr="00D27943">
                  <w:rPr>
                    <w:rFonts w:ascii="Californian FB" w:hAnsi="Californian FB"/>
                    <w:lang w:bidi="es-ES"/>
                  </w:rPr>
                  <w:t>Fecha:</w:t>
                </w:r>
              </w:sdtContent>
            </w:sdt>
            <w:r w:rsidR="000B2B12" w:rsidRPr="00D27943">
              <w:rPr>
                <w:rFonts w:ascii="Californian FB" w:hAnsi="Californian FB"/>
                <w:lang w:bidi="es-ES"/>
              </w:rPr>
              <w:t xml:space="preserve"> </w:t>
            </w:r>
            <w:r w:rsidR="000B2B12" w:rsidRPr="00D27943">
              <w:rPr>
                <w:rFonts w:ascii="Californian FB" w:hAnsi="Californian FB"/>
              </w:rPr>
              <w:t>20/03/21</w:t>
            </w:r>
          </w:p>
        </w:tc>
      </w:tr>
    </w:tbl>
    <w:p w14:paraId="69378B70" w14:textId="0D318980" w:rsidR="008A3C48" w:rsidRPr="00D27943" w:rsidRDefault="008A3C48" w:rsidP="00897D19">
      <w:pPr>
        <w:rPr>
          <w:rFonts w:ascii="Californian FB" w:hAnsi="Californian FB"/>
        </w:rPr>
      </w:pPr>
    </w:p>
    <w:p w14:paraId="4074A135" w14:textId="26DE2597" w:rsidR="006256B4" w:rsidRPr="00D27943" w:rsidRDefault="006256B4" w:rsidP="00897D19">
      <w:pPr>
        <w:rPr>
          <w:rFonts w:ascii="Californian FB" w:hAnsi="Californian FB"/>
          <w:b/>
          <w:bCs/>
          <w:u w:val="single"/>
        </w:rPr>
      </w:pPr>
      <w:r w:rsidRPr="00D27943">
        <w:rPr>
          <w:rFonts w:ascii="Californian FB" w:hAnsi="Californian FB"/>
        </w:rPr>
        <w:t xml:space="preserve">  </w:t>
      </w:r>
      <w:r w:rsidRPr="00D27943">
        <w:rPr>
          <w:rFonts w:ascii="Californian FB" w:hAnsi="Californian FB"/>
          <w:b/>
          <w:bCs/>
          <w:u w:val="single"/>
        </w:rPr>
        <w:t>Datos del cliente</w:t>
      </w:r>
    </w:p>
    <w:tbl>
      <w:tblPr>
        <w:tblW w:w="3816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3780"/>
        <w:gridCol w:w="926"/>
        <w:gridCol w:w="2622"/>
      </w:tblGrid>
      <w:tr w:rsidR="006256B4" w:rsidRPr="00D27943" w14:paraId="7FD9751C" w14:textId="77777777" w:rsidTr="00D454B7">
        <w:trPr>
          <w:trHeight w:val="488"/>
        </w:trPr>
        <w:tc>
          <w:tcPr>
            <w:tcW w:w="3780" w:type="dxa"/>
          </w:tcPr>
          <w:p w14:paraId="7027243E" w14:textId="7C2D2A20" w:rsidR="006256B4" w:rsidRPr="00D27943" w:rsidRDefault="00D454B7" w:rsidP="006256B4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 xml:space="preserve">Empresa: </w:t>
            </w:r>
            <w:r w:rsidR="006256B4" w:rsidRPr="00D27943">
              <w:rPr>
                <w:rFonts w:ascii="Californian FB" w:hAnsi="Californian FB"/>
              </w:rPr>
              <w:t>CoderHouse</w:t>
            </w:r>
          </w:p>
          <w:p w14:paraId="55A15F9F" w14:textId="7593F2F0" w:rsidR="006256B4" w:rsidRPr="00D27943" w:rsidRDefault="00D454B7" w:rsidP="006256B4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 xml:space="preserve">Email: </w:t>
            </w:r>
            <w:hyperlink r:id="rId8" w:history="1">
              <w:r w:rsidRPr="00D27943">
                <w:rPr>
                  <w:rStyle w:val="Hipervnculo"/>
                  <w:rFonts w:ascii="Californian FB" w:hAnsi="Californian FB"/>
                </w:rPr>
                <w:t>coderhouse@coderhouse.com</w:t>
              </w:r>
            </w:hyperlink>
          </w:p>
          <w:p w14:paraId="25451BBC" w14:textId="26AB7A16" w:rsidR="00D454B7" w:rsidRPr="00D27943" w:rsidRDefault="00D454B7" w:rsidP="006256B4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Dirección: Algún lugar en Bs As.</w:t>
            </w:r>
          </w:p>
        </w:tc>
        <w:tc>
          <w:tcPr>
            <w:tcW w:w="926" w:type="dxa"/>
          </w:tcPr>
          <w:p w14:paraId="12ED46FE" w14:textId="3E783990" w:rsidR="006256B4" w:rsidRPr="00D27943" w:rsidRDefault="006256B4" w:rsidP="006256B4">
            <w:pPr>
              <w:pStyle w:val="Ttulo2"/>
              <w:rPr>
                <w:rFonts w:ascii="Californian FB" w:hAnsi="Californian FB"/>
              </w:rPr>
            </w:pPr>
          </w:p>
        </w:tc>
        <w:tc>
          <w:tcPr>
            <w:tcW w:w="2623" w:type="dxa"/>
          </w:tcPr>
          <w:p w14:paraId="11DA541C" w14:textId="77777777" w:rsidR="006256B4" w:rsidRPr="00D27943" w:rsidRDefault="006256B4" w:rsidP="006256B4">
            <w:pPr>
              <w:rPr>
                <w:rFonts w:ascii="Californian FB" w:hAnsi="Californian FB"/>
              </w:rPr>
            </w:pPr>
          </w:p>
        </w:tc>
      </w:tr>
    </w:tbl>
    <w:p w14:paraId="546EA330" w14:textId="77777777" w:rsidR="008A3C48" w:rsidRPr="00D27943" w:rsidRDefault="008A3C48">
      <w:pPr>
        <w:rPr>
          <w:rFonts w:ascii="Californian FB" w:hAnsi="Californian FB"/>
        </w:rPr>
      </w:pPr>
    </w:p>
    <w:tbl>
      <w:tblPr>
        <w:tblW w:w="48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90"/>
        <w:gridCol w:w="3274"/>
        <w:gridCol w:w="3544"/>
      </w:tblGrid>
      <w:tr w:rsidR="006027A1" w:rsidRPr="00D27943" w14:paraId="0F2AE876" w14:textId="77777777" w:rsidTr="006027A1">
        <w:trPr>
          <w:cantSplit/>
          <w:trHeight w:val="288"/>
        </w:trPr>
        <w:tc>
          <w:tcPr>
            <w:tcW w:w="2391" w:type="dxa"/>
            <w:shd w:val="clear" w:color="auto" w:fill="DBE5F1" w:themeFill="accent1" w:themeFillTint="33"/>
            <w:vAlign w:val="center"/>
          </w:tcPr>
          <w:p w14:paraId="3377578F" w14:textId="6C4016C8" w:rsidR="006027A1" w:rsidRPr="00D27943" w:rsidRDefault="005F5DA3" w:rsidP="008A3C48">
            <w:pPr>
              <w:pStyle w:val="Encabezadosdecolumna"/>
              <w:rPr>
                <w:rFonts w:ascii="Californian FB" w:hAnsi="Californian FB"/>
              </w:rPr>
            </w:pPr>
            <w:sdt>
              <w:sdtPr>
                <w:rPr>
                  <w:rFonts w:ascii="Californian FB" w:hAnsi="Californian FB"/>
                </w:rPr>
                <w:alias w:val="Vendedor:"/>
                <w:tag w:val="Vendedor:"/>
                <w:id w:val="-1014602394"/>
                <w:placeholder>
                  <w:docPart w:val="E3DECF7B9358458EB8530DEF32DFFB9E"/>
                </w:placeholder>
                <w:temporary/>
                <w:showingPlcHdr/>
                <w15:appearance w15:val="hidden"/>
              </w:sdtPr>
              <w:sdtEndPr/>
              <w:sdtContent>
                <w:r w:rsidR="006027A1" w:rsidRPr="00D27943">
                  <w:rPr>
                    <w:rFonts w:ascii="Californian FB" w:hAnsi="Californian FB"/>
                    <w:lang w:bidi="es-ES"/>
                  </w:rPr>
                  <w:t>vendedor</w:t>
                </w:r>
              </w:sdtContent>
            </w:sdt>
          </w:p>
        </w:tc>
        <w:sdt>
          <w:sdtPr>
            <w:rPr>
              <w:rFonts w:ascii="Californian FB" w:hAnsi="Californian FB"/>
            </w:rPr>
            <w:alias w:val="Trabajo:"/>
            <w:tag w:val="Trabajo:"/>
            <w:id w:val="2070611643"/>
            <w:placeholder>
              <w:docPart w:val="9B3E942F00F94FD38776F787348105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74" w:type="dxa"/>
                <w:shd w:val="clear" w:color="auto" w:fill="DBE5F1" w:themeFill="accent1" w:themeFillTint="33"/>
                <w:vAlign w:val="center"/>
              </w:tcPr>
              <w:p w14:paraId="0466CABD" w14:textId="77777777" w:rsidR="006027A1" w:rsidRPr="00D27943" w:rsidRDefault="006027A1" w:rsidP="00C1473F">
                <w:pPr>
                  <w:pStyle w:val="Encabezadosdecolumna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trabajo</w:t>
                </w:r>
              </w:p>
            </w:tc>
          </w:sdtContent>
        </w:sdt>
        <w:sdt>
          <w:sdtPr>
            <w:rPr>
              <w:rFonts w:ascii="Californian FB" w:hAnsi="Californian FB"/>
            </w:rPr>
            <w:alias w:val="Fecha de vencimiento:"/>
            <w:tag w:val="Fecha de vencimiento:"/>
            <w:id w:val="-466052223"/>
            <w:placeholder>
              <w:docPart w:val="55E468182AB24D33B9EC351F44D97C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44" w:type="dxa"/>
                <w:shd w:val="clear" w:color="auto" w:fill="DBE5F1" w:themeFill="accent1" w:themeFillTint="33"/>
                <w:vAlign w:val="center"/>
              </w:tcPr>
              <w:p w14:paraId="2076F893" w14:textId="77777777" w:rsidR="006027A1" w:rsidRPr="00D27943" w:rsidRDefault="006027A1" w:rsidP="008A3C48">
                <w:pPr>
                  <w:pStyle w:val="Encabezadosdecolumna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fecha de vencimiento</w:t>
                </w:r>
              </w:p>
            </w:tc>
          </w:sdtContent>
        </w:sdt>
      </w:tr>
      <w:tr w:rsidR="006027A1" w:rsidRPr="00D27943" w14:paraId="321E1A41" w14:textId="77777777" w:rsidTr="006027A1">
        <w:trPr>
          <w:cantSplit/>
          <w:trHeight w:val="288"/>
        </w:trPr>
        <w:tc>
          <w:tcPr>
            <w:tcW w:w="2391" w:type="dxa"/>
            <w:shd w:val="clear" w:color="auto" w:fill="auto"/>
            <w:vAlign w:val="center"/>
          </w:tcPr>
          <w:p w14:paraId="7C24AE29" w14:textId="76F583F6" w:rsidR="006027A1" w:rsidRPr="00D27943" w:rsidRDefault="006027A1" w:rsidP="00761383">
            <w:pPr>
              <w:pStyle w:val="Centrados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Santiago Medina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263A5D0C" w14:textId="5A9CE5D7" w:rsidR="006027A1" w:rsidRPr="00D27943" w:rsidRDefault="006027A1" w:rsidP="00761383">
            <w:pPr>
              <w:pStyle w:val="Centrados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Creación Página Web</w:t>
            </w:r>
            <w:r w:rsidR="00D10F76">
              <w:rPr>
                <w:rFonts w:ascii="Californian FB" w:hAnsi="Californian FB"/>
              </w:rPr>
              <w:t xml:space="preserve"> IAE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6B82989" w14:textId="2C3C1021" w:rsidR="006027A1" w:rsidRPr="00D27943" w:rsidRDefault="00D10F76" w:rsidP="00761383">
            <w:pPr>
              <w:pStyle w:val="Centrados"/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05</w:t>
            </w:r>
            <w:r w:rsidR="006027A1" w:rsidRPr="00D27943">
              <w:rPr>
                <w:rFonts w:ascii="Californian FB" w:hAnsi="Californian FB"/>
              </w:rPr>
              <w:t>/</w:t>
            </w:r>
            <w:r>
              <w:rPr>
                <w:rFonts w:ascii="Californian FB" w:hAnsi="Californian FB"/>
              </w:rPr>
              <w:t>04</w:t>
            </w:r>
          </w:p>
        </w:tc>
      </w:tr>
    </w:tbl>
    <w:p w14:paraId="47E1ECE8" w14:textId="77777777" w:rsidR="009C5836" w:rsidRPr="00D27943" w:rsidRDefault="009C5836" w:rsidP="00897D19">
      <w:pPr>
        <w:rPr>
          <w:rFonts w:ascii="Californian FB" w:hAnsi="Californian FB"/>
        </w:rPr>
      </w:pPr>
    </w:p>
    <w:tbl>
      <w:tblPr>
        <w:tblW w:w="48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659"/>
        <w:gridCol w:w="4349"/>
        <w:gridCol w:w="1640"/>
        <w:gridCol w:w="1620"/>
      </w:tblGrid>
      <w:tr w:rsidR="00C1473F" w:rsidRPr="00D27943" w14:paraId="0936520C" w14:textId="77777777" w:rsidTr="00CD791E">
        <w:trPr>
          <w:cantSplit/>
          <w:trHeight w:val="228"/>
        </w:trPr>
        <w:sdt>
          <w:sdtPr>
            <w:rPr>
              <w:rFonts w:ascii="Californian FB" w:hAnsi="Californian FB"/>
            </w:rPr>
            <w:alias w:val="Cantidad:"/>
            <w:tag w:val="Cantidad:"/>
            <w:id w:val="1546564511"/>
            <w:placeholder>
              <w:docPart w:val="8562D67CBC5C433A925336FBBA94580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8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414A4A16" w14:textId="77777777" w:rsidR="00C1473F" w:rsidRPr="00D27943" w:rsidRDefault="00386F5F" w:rsidP="00723603">
                <w:pPr>
                  <w:pStyle w:val="Encabezadosdecolumna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cant.</w:t>
                </w:r>
              </w:p>
            </w:tc>
          </w:sdtContent>
        </w:sdt>
        <w:sdt>
          <w:sdtPr>
            <w:rPr>
              <w:rFonts w:ascii="Californian FB" w:hAnsi="Californian FB"/>
            </w:rPr>
            <w:alias w:val="Descripción:"/>
            <w:tag w:val="Descripción:"/>
            <w:id w:val="-1848702004"/>
            <w:placeholder>
              <w:docPart w:val="64DCF52E3B1E45BC8683DC88D4BFD1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49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5A09049C" w14:textId="77777777" w:rsidR="00C1473F" w:rsidRPr="00D27943" w:rsidRDefault="00386F5F" w:rsidP="00723603">
                <w:pPr>
                  <w:pStyle w:val="Encabezadosdecolumna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descripción</w:t>
                </w:r>
              </w:p>
            </w:tc>
          </w:sdtContent>
        </w:sdt>
        <w:sdt>
          <w:sdtPr>
            <w:rPr>
              <w:rFonts w:ascii="Californian FB" w:hAnsi="Californian FB"/>
            </w:rPr>
            <w:alias w:val="Precio por unidad:"/>
            <w:tag w:val="Precio por unidad:"/>
            <w:id w:val="551048563"/>
            <w:placeholder>
              <w:docPart w:val="EF18853E210B4332A0C8D3F38CCB42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4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702AD9D" w14:textId="77777777" w:rsidR="00C1473F" w:rsidRPr="00D27943" w:rsidRDefault="00386F5F" w:rsidP="00723603">
                <w:pPr>
                  <w:pStyle w:val="Encabezadosdecolumna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precio por unidad</w:t>
                </w:r>
              </w:p>
            </w:tc>
          </w:sdtContent>
        </w:sdt>
        <w:sdt>
          <w:sdtPr>
            <w:rPr>
              <w:rFonts w:ascii="Californian FB" w:hAnsi="Californian FB"/>
            </w:rPr>
            <w:alias w:val="Total de la línea:"/>
            <w:tag w:val="Total de la línea:"/>
            <w:id w:val="2009395599"/>
            <w:placeholder>
              <w:docPart w:val="EA112AF94C0D4500A6E967479DA555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CCB2AD1" w14:textId="77777777" w:rsidR="00C1473F" w:rsidRPr="00D27943" w:rsidRDefault="00386F5F" w:rsidP="00723603">
                <w:pPr>
                  <w:pStyle w:val="Encabezadosdecolumna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D27943" w14:paraId="3D57D23B" w14:textId="77777777" w:rsidTr="00CD791E">
        <w:trPr>
          <w:cantSplit/>
          <w:trHeight w:val="228"/>
        </w:trPr>
        <w:tc>
          <w:tcPr>
            <w:tcW w:w="16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E2C272F" w14:textId="24E4D4B6" w:rsidR="00C1473F" w:rsidRPr="00D27943" w:rsidRDefault="000F2D8A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5</w:t>
            </w:r>
          </w:p>
        </w:tc>
        <w:tc>
          <w:tcPr>
            <w:tcW w:w="43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EE806B3" w14:textId="0C435E80" w:rsidR="00C1473F" w:rsidRPr="00D27943" w:rsidRDefault="00BD418D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Wireframes</w:t>
            </w:r>
          </w:p>
        </w:tc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655C596" w14:textId="7670E206" w:rsidR="00C1473F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1100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389ED0C" w14:textId="3732F67A" w:rsidR="00C1473F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6600</w:t>
            </w:r>
          </w:p>
        </w:tc>
      </w:tr>
      <w:tr w:rsidR="00C1473F" w:rsidRPr="00D27943" w14:paraId="43683759" w14:textId="77777777" w:rsidTr="00CD791E">
        <w:trPr>
          <w:cantSplit/>
          <w:trHeight w:val="228"/>
        </w:trPr>
        <w:tc>
          <w:tcPr>
            <w:tcW w:w="16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D28F859" w14:textId="79C114AB" w:rsidR="00C1473F" w:rsidRPr="00D27943" w:rsidRDefault="000F2D8A" w:rsidP="00761383">
            <w:pPr>
              <w:rPr>
                <w:rFonts w:ascii="Californian FB" w:hAnsi="Californian FB"/>
              </w:rPr>
            </w:pPr>
            <w:bookmarkStart w:id="0" w:name="_Hlk67155192"/>
            <w:r w:rsidRPr="00D27943">
              <w:rPr>
                <w:rFonts w:ascii="Californian FB" w:hAnsi="Californian FB"/>
              </w:rPr>
              <w:t>1</w:t>
            </w:r>
          </w:p>
        </w:tc>
        <w:tc>
          <w:tcPr>
            <w:tcW w:w="43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7CC6325" w14:textId="5DD2E876" w:rsidR="00C1473F" w:rsidRPr="00D27943" w:rsidRDefault="00BD418D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Diseño del sitio web</w:t>
            </w:r>
          </w:p>
        </w:tc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704632C" w14:textId="1120CBB9" w:rsidR="00C1473F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9800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5D7BEE" w14:textId="493005ED" w:rsidR="00C1473F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9800</w:t>
            </w:r>
          </w:p>
        </w:tc>
      </w:tr>
      <w:tr w:rsidR="00C1473F" w:rsidRPr="00D27943" w14:paraId="7B681C3C" w14:textId="77777777" w:rsidTr="00CD791E">
        <w:trPr>
          <w:cantSplit/>
          <w:trHeight w:val="228"/>
        </w:trPr>
        <w:tc>
          <w:tcPr>
            <w:tcW w:w="16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0201BAA" w14:textId="7F42DA0E" w:rsidR="00C1473F" w:rsidRPr="00D27943" w:rsidRDefault="000F2D8A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1</w:t>
            </w:r>
          </w:p>
        </w:tc>
        <w:tc>
          <w:tcPr>
            <w:tcW w:w="43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AD2036D" w14:textId="6B87252E" w:rsidR="00C1473F" w:rsidRPr="00D27943" w:rsidRDefault="00BD418D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Maquetado en HTML y CSS</w:t>
            </w:r>
          </w:p>
        </w:tc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DA4F0E" w14:textId="1CB3E79A" w:rsidR="00C1473F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25000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17997D" w14:textId="73753091" w:rsidR="00C1473F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25000</w:t>
            </w:r>
          </w:p>
        </w:tc>
      </w:tr>
      <w:tr w:rsidR="00CB2E13" w:rsidRPr="00D27943" w14:paraId="02E1F464" w14:textId="77777777" w:rsidTr="00CD791E">
        <w:trPr>
          <w:cantSplit/>
          <w:trHeight w:val="228"/>
        </w:trPr>
        <w:tc>
          <w:tcPr>
            <w:tcW w:w="16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D0BA2FB" w14:textId="192F2DD7" w:rsidR="00CB2E13" w:rsidRPr="00D27943" w:rsidRDefault="000F2D8A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1</w:t>
            </w:r>
          </w:p>
        </w:tc>
        <w:tc>
          <w:tcPr>
            <w:tcW w:w="43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27856F0" w14:textId="33B2D37C" w:rsidR="00CB2E13" w:rsidRPr="00D27943" w:rsidRDefault="00BD418D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Seo Básico</w:t>
            </w:r>
          </w:p>
        </w:tc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AC3ACA" w14:textId="6734F074" w:rsidR="00CB2E13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3500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35805C4" w14:textId="1883BFCD" w:rsidR="00CB2E13" w:rsidRPr="00D27943" w:rsidRDefault="005F3A4D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6000</w:t>
            </w:r>
          </w:p>
        </w:tc>
      </w:tr>
      <w:tr w:rsidR="00CB2E13" w:rsidRPr="00D27943" w14:paraId="2978C9AA" w14:textId="77777777" w:rsidTr="00CD791E">
        <w:trPr>
          <w:cantSplit/>
          <w:trHeight w:val="228"/>
        </w:trPr>
        <w:tc>
          <w:tcPr>
            <w:tcW w:w="16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1695F0B" w14:textId="41FE5118" w:rsidR="00CB2E13" w:rsidRPr="00D27943" w:rsidRDefault="000F2D8A" w:rsidP="00761383">
            <w:pPr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1</w:t>
            </w:r>
          </w:p>
        </w:tc>
        <w:tc>
          <w:tcPr>
            <w:tcW w:w="43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270041D" w14:textId="7A8A40CC" w:rsidR="00CB2E13" w:rsidRPr="00D27943" w:rsidRDefault="000F2D8A" w:rsidP="00761383">
            <w:pPr>
              <w:rPr>
                <w:rFonts w:ascii="Californian FB" w:hAnsi="Californian FB"/>
              </w:rPr>
            </w:pPr>
            <w:bookmarkStart w:id="1" w:name="_Hlk67131119"/>
            <w:r w:rsidRPr="00D27943">
              <w:rPr>
                <w:rFonts w:ascii="Californian FB" w:hAnsi="Californian FB"/>
              </w:rPr>
              <w:t>Contratación</w:t>
            </w:r>
            <w:r w:rsidR="00BD418D" w:rsidRPr="00D27943">
              <w:rPr>
                <w:rFonts w:ascii="Californian FB" w:hAnsi="Californian FB"/>
              </w:rPr>
              <w:t xml:space="preserve"> Hosting y Dominio</w:t>
            </w:r>
            <w:bookmarkEnd w:id="1"/>
          </w:p>
        </w:tc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5A9239" w14:textId="43FD66C9" w:rsidR="00CB2E13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00.00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A84556" w14:textId="0CB6EA31" w:rsidR="00CB2E13" w:rsidRPr="00D27943" w:rsidRDefault="00311E2B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00.00</w:t>
            </w:r>
          </w:p>
        </w:tc>
      </w:tr>
      <w:bookmarkEnd w:id="0"/>
      <w:tr w:rsidR="00CB2E13" w:rsidRPr="00D27943" w14:paraId="313EBEF8" w14:textId="77777777" w:rsidTr="00CD791E">
        <w:trPr>
          <w:cantSplit/>
          <w:trHeight w:val="228"/>
        </w:trPr>
        <w:tc>
          <w:tcPr>
            <w:tcW w:w="16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9DD34EF" w14:textId="77777777" w:rsidR="00CB2E13" w:rsidRPr="00D27943" w:rsidRDefault="00CB2E13" w:rsidP="00761383">
            <w:pPr>
              <w:rPr>
                <w:rFonts w:ascii="Californian FB" w:hAnsi="Californian FB"/>
              </w:rPr>
            </w:pPr>
          </w:p>
        </w:tc>
        <w:tc>
          <w:tcPr>
            <w:tcW w:w="43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64474D0" w14:textId="77777777" w:rsidR="00CB2E13" w:rsidRPr="00D27943" w:rsidRDefault="00CB2E13" w:rsidP="00761383">
            <w:pPr>
              <w:rPr>
                <w:rFonts w:ascii="Californian FB" w:hAnsi="Californian FB"/>
              </w:rPr>
            </w:pPr>
          </w:p>
        </w:tc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422E0D" w14:textId="77777777" w:rsidR="00CB2E13" w:rsidRPr="00D27943" w:rsidRDefault="00CB2E13" w:rsidP="00761383">
            <w:pPr>
              <w:pStyle w:val="Importe"/>
              <w:rPr>
                <w:rFonts w:ascii="Californian FB" w:hAnsi="Californian FB"/>
              </w:rPr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ED5E12" w14:textId="77777777" w:rsidR="00CB2E13" w:rsidRPr="00D27943" w:rsidRDefault="00CB2E13" w:rsidP="00761383">
            <w:pPr>
              <w:pStyle w:val="Importe"/>
              <w:rPr>
                <w:rFonts w:ascii="Californian FB" w:hAnsi="Californian FB"/>
              </w:rPr>
            </w:pPr>
          </w:p>
        </w:tc>
      </w:tr>
      <w:tr w:rsidR="00CB2E13" w:rsidRPr="00D27943" w14:paraId="61703D16" w14:textId="77777777" w:rsidTr="00CD791E">
        <w:trPr>
          <w:cantSplit/>
          <w:trHeight w:val="228"/>
        </w:trPr>
        <w:tc>
          <w:tcPr>
            <w:tcW w:w="16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F30EF2F" w14:textId="77777777" w:rsidR="00CB2E13" w:rsidRPr="00D27943" w:rsidRDefault="00CB2E13" w:rsidP="00761383">
            <w:pPr>
              <w:rPr>
                <w:rFonts w:ascii="Californian FB" w:hAnsi="Californian FB"/>
              </w:rPr>
            </w:pPr>
          </w:p>
        </w:tc>
        <w:tc>
          <w:tcPr>
            <w:tcW w:w="43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354B5AB" w14:textId="77777777" w:rsidR="00CB2E13" w:rsidRPr="00D27943" w:rsidRDefault="00CB2E13" w:rsidP="00761383">
            <w:pPr>
              <w:rPr>
                <w:rFonts w:ascii="Californian FB" w:hAnsi="Californian FB"/>
              </w:rPr>
            </w:pPr>
          </w:p>
        </w:tc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CA2190" w14:textId="77777777" w:rsidR="00CB2E13" w:rsidRPr="00D27943" w:rsidRDefault="00CB2E13" w:rsidP="00761383">
            <w:pPr>
              <w:pStyle w:val="Importe"/>
              <w:rPr>
                <w:rFonts w:ascii="Californian FB" w:hAnsi="Californian FB"/>
              </w:rPr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764CE1" w14:textId="77777777" w:rsidR="00CB2E13" w:rsidRPr="00D27943" w:rsidRDefault="00CB2E13" w:rsidP="00761383">
            <w:pPr>
              <w:pStyle w:val="Importe"/>
              <w:rPr>
                <w:rFonts w:ascii="Californian FB" w:hAnsi="Californian FB"/>
              </w:rPr>
            </w:pPr>
          </w:p>
        </w:tc>
      </w:tr>
      <w:tr w:rsidR="00CB2E13" w:rsidRPr="00D27943" w14:paraId="1A389F65" w14:textId="77777777" w:rsidTr="00CD791E">
        <w:trPr>
          <w:cantSplit/>
          <w:trHeight w:val="228"/>
        </w:trPr>
        <w:tc>
          <w:tcPr>
            <w:tcW w:w="16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9E45DD2" w14:textId="77777777" w:rsidR="00CB2E13" w:rsidRPr="00D27943" w:rsidRDefault="00CB2E13" w:rsidP="00761383">
            <w:pPr>
              <w:rPr>
                <w:rFonts w:ascii="Californian FB" w:hAnsi="Californian FB"/>
              </w:rPr>
            </w:pPr>
          </w:p>
        </w:tc>
        <w:tc>
          <w:tcPr>
            <w:tcW w:w="43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8EFF930" w14:textId="77777777" w:rsidR="00CB2E13" w:rsidRPr="00D27943" w:rsidRDefault="00CB2E13" w:rsidP="00761383">
            <w:pPr>
              <w:rPr>
                <w:rFonts w:ascii="Californian FB" w:hAnsi="Californian FB"/>
              </w:rPr>
            </w:pPr>
          </w:p>
        </w:tc>
        <w:tc>
          <w:tcPr>
            <w:tcW w:w="164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9376D3E" w14:textId="77777777" w:rsidR="00CB2E13" w:rsidRPr="00D27943" w:rsidRDefault="00CB2E13" w:rsidP="00761383">
            <w:pPr>
              <w:pStyle w:val="Importe"/>
              <w:rPr>
                <w:rFonts w:ascii="Californian FB" w:hAnsi="Californian FB"/>
              </w:rPr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66D651" w14:textId="77777777" w:rsidR="00CB2E13" w:rsidRPr="00D27943" w:rsidRDefault="00CB2E13" w:rsidP="00761383">
            <w:pPr>
              <w:pStyle w:val="Importe"/>
              <w:rPr>
                <w:rFonts w:ascii="Californian FB" w:hAnsi="Californian FB"/>
              </w:rPr>
            </w:pPr>
          </w:p>
        </w:tc>
      </w:tr>
      <w:tr w:rsidR="009520ED" w:rsidRPr="00D27943" w14:paraId="3289041A" w14:textId="77777777" w:rsidTr="00CD791E">
        <w:trPr>
          <w:cantSplit/>
          <w:trHeight w:val="228"/>
        </w:trPr>
        <w:tc>
          <w:tcPr>
            <w:tcW w:w="6007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1586D" w14:textId="77777777" w:rsidR="009520ED" w:rsidRPr="00D27943" w:rsidRDefault="009520ED" w:rsidP="00B96B3F">
            <w:pPr>
              <w:rPr>
                <w:rFonts w:ascii="Californian FB" w:hAnsi="Californian FB"/>
              </w:rPr>
            </w:pPr>
          </w:p>
        </w:tc>
        <w:sdt>
          <w:sdtPr>
            <w:rPr>
              <w:rFonts w:ascii="Californian FB" w:hAnsi="Californian FB"/>
            </w:rPr>
            <w:alias w:val="Subtotal:"/>
            <w:tag w:val="Subtotal:"/>
            <w:id w:val="-1489780418"/>
            <w:placeholder>
              <w:docPart w:val="218A9576291846CFA8507AC2161008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40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759A3E96" w14:textId="77777777" w:rsidR="009520ED" w:rsidRPr="00D27943" w:rsidRDefault="00386F5F" w:rsidP="009520ED">
                <w:pPr>
                  <w:pStyle w:val="Etiquetas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Subtotal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5FFD66" w14:textId="130FBBD5" w:rsidR="009520ED" w:rsidRPr="00D27943" w:rsidRDefault="006256B4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4</w:t>
            </w:r>
            <w:r w:rsidR="005F3A4D" w:rsidRPr="00D27943">
              <w:rPr>
                <w:rFonts w:ascii="Californian FB" w:hAnsi="Californian FB"/>
              </w:rPr>
              <w:t>7400</w:t>
            </w:r>
          </w:p>
        </w:tc>
      </w:tr>
      <w:tr w:rsidR="009520ED" w:rsidRPr="00D27943" w14:paraId="3BC8A948" w14:textId="77777777" w:rsidTr="00CD791E">
        <w:trPr>
          <w:cantSplit/>
          <w:trHeight w:val="228"/>
        </w:trPr>
        <w:tc>
          <w:tcPr>
            <w:tcW w:w="6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F2F50" w14:textId="046A97D4" w:rsidR="009520ED" w:rsidRPr="00D27943" w:rsidRDefault="009520ED" w:rsidP="0029081A">
            <w:pPr>
              <w:pStyle w:val="Fechadeexpiracin"/>
              <w:jc w:val="left"/>
              <w:rPr>
                <w:rFonts w:ascii="Californian FB" w:hAnsi="Californian FB"/>
              </w:rPr>
            </w:pPr>
          </w:p>
        </w:tc>
        <w:sdt>
          <w:sdtPr>
            <w:rPr>
              <w:rFonts w:ascii="Californian FB" w:hAnsi="Californian FB"/>
            </w:rPr>
            <w:alias w:val="Impuesto sobre las ventas:"/>
            <w:tag w:val="Impuesto sobre las ventas:"/>
            <w:id w:val="-2120289343"/>
            <w:placeholder>
              <w:docPart w:val="B4B4E9A647ED45DDB1E4C26957A7B2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40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3D76F00C" w14:textId="77777777" w:rsidR="009520ED" w:rsidRPr="00D27943" w:rsidRDefault="00386F5F" w:rsidP="009520ED">
                <w:pPr>
                  <w:pStyle w:val="Etiquetas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6E3C9FD" w14:textId="7A84E19A" w:rsidR="009520ED" w:rsidRPr="00D27943" w:rsidRDefault="006256B4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21%</w:t>
            </w:r>
          </w:p>
        </w:tc>
      </w:tr>
      <w:tr w:rsidR="009520ED" w:rsidRPr="00D27943" w14:paraId="50241C78" w14:textId="77777777" w:rsidTr="00CD791E">
        <w:trPr>
          <w:cantSplit/>
          <w:trHeight w:val="228"/>
        </w:trPr>
        <w:tc>
          <w:tcPr>
            <w:tcW w:w="6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2F5BE" w14:textId="005D65DB" w:rsidR="009520ED" w:rsidRPr="00D27943" w:rsidRDefault="009520ED" w:rsidP="00B96B3F">
            <w:pPr>
              <w:rPr>
                <w:rFonts w:ascii="Californian FB" w:hAnsi="Californian FB"/>
              </w:rPr>
            </w:pPr>
          </w:p>
        </w:tc>
        <w:sdt>
          <w:sdtPr>
            <w:rPr>
              <w:rFonts w:ascii="Californian FB" w:hAnsi="Californian FB"/>
            </w:rPr>
            <w:alias w:val="Total:"/>
            <w:tag w:val="Total:"/>
            <w:id w:val="1691648536"/>
            <w:placeholder>
              <w:docPart w:val="E6AE0BA872374E5C8F38CC87E32ED1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40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E6A318C" w14:textId="77777777" w:rsidR="009520ED" w:rsidRPr="00D27943" w:rsidRDefault="00386F5F" w:rsidP="009520ED">
                <w:pPr>
                  <w:pStyle w:val="Etiquetas"/>
                  <w:rPr>
                    <w:rFonts w:ascii="Californian FB" w:hAnsi="Californian FB"/>
                  </w:rPr>
                </w:pPr>
                <w:r w:rsidRPr="00D27943">
                  <w:rPr>
                    <w:rFonts w:ascii="Californian FB" w:hAnsi="Californian FB"/>
                    <w:lang w:bidi="es-ES"/>
                  </w:rPr>
                  <w:t>Total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AFB9230" w14:textId="6548B4B4" w:rsidR="009520ED" w:rsidRPr="00D27943" w:rsidRDefault="005F3A4D" w:rsidP="00761383">
            <w:pPr>
              <w:pStyle w:val="Importe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>57354</w:t>
            </w:r>
          </w:p>
        </w:tc>
      </w:tr>
    </w:tbl>
    <w:p w14:paraId="369B5D35" w14:textId="77777777" w:rsidR="00CD791E" w:rsidRPr="00D27943" w:rsidRDefault="00CD791E" w:rsidP="0029081A">
      <w:pPr>
        <w:pStyle w:val="Fechadeexpiracin"/>
        <w:jc w:val="left"/>
        <w:rPr>
          <w:rFonts w:ascii="Californian FB" w:hAnsi="Californian FB"/>
          <w:b w:val="0"/>
          <w:caps w:val="0"/>
          <w:lang w:bidi="es-ES"/>
        </w:rPr>
      </w:pPr>
    </w:p>
    <w:p w14:paraId="7FBB3EFF" w14:textId="77777777" w:rsidR="00CD791E" w:rsidRPr="00D27943" w:rsidRDefault="00CD791E" w:rsidP="0029081A">
      <w:pPr>
        <w:pStyle w:val="Fechadeexpiracin"/>
        <w:jc w:val="left"/>
        <w:rPr>
          <w:rFonts w:ascii="Californian FB" w:hAnsi="Californian FB"/>
          <w:b w:val="0"/>
          <w:caps w:val="0"/>
          <w:lang w:bidi="es-ES"/>
        </w:rPr>
      </w:pPr>
    </w:p>
    <w:p w14:paraId="60C333BC" w14:textId="77777777" w:rsidR="00CD791E" w:rsidRPr="00D27943" w:rsidRDefault="00CD791E" w:rsidP="0029081A">
      <w:pPr>
        <w:pStyle w:val="Fechadeexpiracin"/>
        <w:jc w:val="left"/>
        <w:rPr>
          <w:rFonts w:ascii="Californian FB" w:hAnsi="Californian FB"/>
          <w:b w:val="0"/>
          <w:caps w:val="0"/>
          <w:lang w:bidi="es-ES"/>
        </w:rPr>
      </w:pPr>
    </w:p>
    <w:p w14:paraId="5C363CB9" w14:textId="77777777" w:rsidR="00CD791E" w:rsidRPr="00D27943" w:rsidRDefault="00CD791E" w:rsidP="00207555">
      <w:pPr>
        <w:rPr>
          <w:rFonts w:ascii="Californian FB" w:hAnsi="Californian FB"/>
          <w:noProof/>
        </w:rPr>
      </w:pPr>
    </w:p>
    <w:p w14:paraId="02D8E3E9" w14:textId="77777777" w:rsidR="00EC2A2B" w:rsidRPr="00D27943" w:rsidRDefault="00EC2A2B" w:rsidP="00EC2A2B">
      <w:pPr>
        <w:pStyle w:val="Tipopequeo"/>
        <w:rPr>
          <w:rFonts w:ascii="Californian FB" w:hAnsi="Californian FB"/>
        </w:rPr>
      </w:pPr>
      <w:r w:rsidRPr="00D27943">
        <w:rPr>
          <w:rFonts w:ascii="Californian FB" w:hAnsi="Californian FB"/>
        </w:rPr>
        <w:t>Daniel Santiago Medina</w:t>
      </w:r>
    </w:p>
    <w:p w14:paraId="14650A21" w14:textId="4AD804A0" w:rsidR="00CB2E13" w:rsidRPr="00D27943" w:rsidRDefault="0029081A" w:rsidP="00207555">
      <w:pPr>
        <w:rPr>
          <w:rFonts w:ascii="Californian FB" w:hAnsi="Californian FB"/>
        </w:rPr>
      </w:pPr>
      <w:r w:rsidRPr="00D27943">
        <w:rPr>
          <w:rFonts w:ascii="Californian FB" w:hAnsi="Californian FB"/>
          <w:noProof/>
        </w:rPr>
        <w:drawing>
          <wp:inline distT="0" distB="0" distL="0" distR="0" wp14:anchorId="56F61F2F" wp14:editId="3B173E3E">
            <wp:extent cx="705569" cy="7623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9" cy="7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64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725"/>
      </w:tblGrid>
      <w:tr w:rsidR="00CA1CFC" w:rsidRPr="00D27943" w14:paraId="715D6A6F" w14:textId="77777777" w:rsidTr="00CD791E">
        <w:trPr>
          <w:trHeight w:val="1647"/>
        </w:trPr>
        <w:tc>
          <w:tcPr>
            <w:tcW w:w="9725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1FEA9B58" w14:textId="77777777" w:rsidR="003A1E70" w:rsidRPr="00D27943" w:rsidRDefault="003A1E70" w:rsidP="00727B08">
            <w:pPr>
              <w:pStyle w:val="Tipopequeo"/>
              <w:rPr>
                <w:rFonts w:ascii="Californian FB" w:hAnsi="Californian FB"/>
              </w:rPr>
            </w:pPr>
          </w:p>
          <w:p w14:paraId="439D2460" w14:textId="77777777" w:rsidR="0029081A" w:rsidRPr="00D27943" w:rsidRDefault="005F5DA3" w:rsidP="0029081A">
            <w:pPr>
              <w:pStyle w:val="Tipopequeo"/>
              <w:rPr>
                <w:rFonts w:ascii="Californian FB" w:hAnsi="Californian FB"/>
                <w:lang w:bidi="es-ES"/>
              </w:rPr>
            </w:pPr>
            <w:sdt>
              <w:sdtPr>
                <w:rPr>
                  <w:rFonts w:ascii="Californian FB" w:hAnsi="Californian FB"/>
                </w:r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262D1442D3F4402A910F369A0C056456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D27943">
                  <w:rPr>
                    <w:rFonts w:ascii="Californian FB" w:hAnsi="Californian FB"/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 w:rsidRPr="00D27943">
              <w:rPr>
                <w:rFonts w:ascii="Californian FB" w:hAnsi="Californian FB"/>
                <w:lang w:bidi="es-ES"/>
              </w:rPr>
              <w:t xml:space="preserve"> </w:t>
            </w:r>
          </w:p>
          <w:p w14:paraId="1B5A4DE4" w14:textId="1C78128D" w:rsidR="0029081A" w:rsidRPr="00D27943" w:rsidRDefault="0029081A" w:rsidP="0029081A">
            <w:pPr>
              <w:pStyle w:val="Tipopequeo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 xml:space="preserve">* El pago se </w:t>
            </w:r>
            <w:r w:rsidR="0062676D" w:rsidRPr="00D27943">
              <w:rPr>
                <w:rFonts w:ascii="Californian FB" w:hAnsi="Californian FB"/>
              </w:rPr>
              <w:t>realizará</w:t>
            </w:r>
            <w:r w:rsidRPr="00D27943">
              <w:rPr>
                <w:rFonts w:ascii="Californian FB" w:hAnsi="Californian FB"/>
              </w:rPr>
              <w:t xml:space="preserve"> 50% al iniciar el proyecto y 50% al finalizar.</w:t>
            </w:r>
          </w:p>
          <w:p w14:paraId="726AF533" w14:textId="6D3F9F3E" w:rsidR="0029081A" w:rsidRPr="00D27943" w:rsidRDefault="0029081A" w:rsidP="0029081A">
            <w:pPr>
              <w:pStyle w:val="Tipopequeo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 xml:space="preserve">* Una vez aprobado el </w:t>
            </w:r>
            <w:r w:rsidR="0062676D" w:rsidRPr="00D27943">
              <w:rPr>
                <w:rFonts w:ascii="Californian FB" w:hAnsi="Californian FB"/>
              </w:rPr>
              <w:t>presupuesto</w:t>
            </w:r>
            <w:r w:rsidRPr="00D27943">
              <w:rPr>
                <w:rFonts w:ascii="Californian FB" w:hAnsi="Californian FB"/>
              </w:rPr>
              <w:t xml:space="preserve"> se redactará un breve contrato que tendrá que ser</w:t>
            </w:r>
          </w:p>
          <w:p w14:paraId="389FD120" w14:textId="20F9314E" w:rsidR="003A1E70" w:rsidRPr="00D27943" w:rsidRDefault="0029081A" w:rsidP="0029081A">
            <w:pPr>
              <w:pStyle w:val="Tipopequeo"/>
              <w:rPr>
                <w:rFonts w:ascii="Californian FB" w:hAnsi="Californian FB"/>
              </w:rPr>
            </w:pPr>
            <w:r w:rsidRPr="00D27943">
              <w:rPr>
                <w:rFonts w:ascii="Californian FB" w:hAnsi="Californian FB"/>
              </w:rPr>
              <w:t xml:space="preserve">firmado por cliente y </w:t>
            </w:r>
            <w:r w:rsidR="0062676D" w:rsidRPr="00D27943">
              <w:rPr>
                <w:rFonts w:ascii="Californian FB" w:hAnsi="Californian FB"/>
              </w:rPr>
              <w:t>proveedor</w:t>
            </w:r>
            <w:r w:rsidRPr="00D27943">
              <w:rPr>
                <w:rFonts w:ascii="Californian FB" w:hAnsi="Californian FB"/>
              </w:rPr>
              <w:t xml:space="preserve"> con los servicios y clausulas detallados.</w:t>
            </w:r>
          </w:p>
          <w:p w14:paraId="1FF9B008" w14:textId="77777777" w:rsidR="0029081A" w:rsidRPr="00D27943" w:rsidRDefault="0029081A" w:rsidP="0029081A">
            <w:pPr>
              <w:pStyle w:val="Tipopequeo"/>
              <w:rPr>
                <w:rFonts w:ascii="Californian FB" w:hAnsi="Californian FB"/>
              </w:rPr>
            </w:pPr>
          </w:p>
          <w:p w14:paraId="66269635" w14:textId="77777777" w:rsidR="00CA1CFC" w:rsidRPr="00D27943" w:rsidRDefault="005F5DA3" w:rsidP="00215AFC">
            <w:pPr>
              <w:pStyle w:val="Tipopequeo"/>
              <w:rPr>
                <w:rFonts w:ascii="Californian FB" w:hAnsi="Californian FB"/>
              </w:rPr>
            </w:pPr>
            <w:sdt>
              <w:sdtPr>
                <w:rPr>
                  <w:rFonts w:ascii="Californian FB" w:hAnsi="Californian FB"/>
                </w:r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3B68E44A54E8418E9323ED00D8BE00AE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D27943">
                  <w:rPr>
                    <w:rFonts w:ascii="Californian FB" w:hAnsi="Californian FB"/>
                    <w:lang w:bidi="es-ES"/>
                  </w:rPr>
                  <w:t>Para aceptar este presupuesto, firme aquí y envíelo de vuelta:</w:t>
                </w:r>
              </w:sdtContent>
            </w:sdt>
            <w:r w:rsidR="00727B08" w:rsidRPr="00D27943">
              <w:rPr>
                <w:rFonts w:ascii="Californian FB" w:hAnsi="Californian FB"/>
                <w:lang w:bidi="es-ES"/>
              </w:rPr>
              <w:t xml:space="preserve"> </w:t>
            </w:r>
            <w:r w:rsidR="00727B08" w:rsidRPr="00D27943">
              <w:rPr>
                <w:rFonts w:ascii="Californian FB" w:hAnsi="Californian FB"/>
                <w:lang w:bidi="es-ES"/>
              </w:rPr>
              <w:tab/>
            </w:r>
          </w:p>
        </w:tc>
      </w:tr>
      <w:tr w:rsidR="003A1E70" w:rsidRPr="00D27943" w14:paraId="6857BA23" w14:textId="77777777" w:rsidTr="00CD791E">
        <w:trPr>
          <w:trHeight w:val="537"/>
        </w:trPr>
        <w:tc>
          <w:tcPr>
            <w:tcW w:w="9725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27C915D8" w14:textId="0E9B9571" w:rsidR="003A1E70" w:rsidRPr="00D27943" w:rsidRDefault="003A1E70" w:rsidP="00727B08">
            <w:pPr>
              <w:pStyle w:val="Gracias"/>
              <w:rPr>
                <w:rFonts w:ascii="Californian FB" w:hAnsi="Californian FB"/>
              </w:rPr>
            </w:pPr>
          </w:p>
        </w:tc>
      </w:tr>
    </w:tbl>
    <w:p w14:paraId="088CB32D" w14:textId="211018B9" w:rsidR="00B764B8" w:rsidRPr="00D27943" w:rsidRDefault="005F5DA3" w:rsidP="00CD791E">
      <w:pPr>
        <w:ind w:left="2880" w:firstLine="720"/>
        <w:rPr>
          <w:rFonts w:ascii="Californian FB" w:hAnsi="Californian FB"/>
        </w:rPr>
      </w:pPr>
      <w:sdt>
        <w:sdtPr>
          <w:rPr>
            <w:rFonts w:ascii="Californian FB" w:hAnsi="Californian FB"/>
          </w:rPr>
          <w:alias w:val="Gracias por su confianza:"/>
          <w:tag w:val="Gracias por su confianza:"/>
          <w:id w:val="-2100633283"/>
          <w:placeholder>
            <w:docPart w:val="0470D3E4848E487180EB039A98165DD1"/>
          </w:placeholder>
          <w:temporary/>
          <w:showingPlcHdr/>
          <w15:appearance w15:val="hidden"/>
        </w:sdtPr>
        <w:sdtEndPr/>
        <w:sdtContent>
          <w:r w:rsidR="00CD791E" w:rsidRPr="00D27943">
            <w:rPr>
              <w:rFonts w:ascii="Californian FB" w:hAnsi="Californian FB"/>
              <w:lang w:bidi="es-ES"/>
            </w:rPr>
            <w:t>¡Gracias por su confianza!</w:t>
          </w:r>
        </w:sdtContent>
      </w:sdt>
    </w:p>
    <w:p w14:paraId="72A75733" w14:textId="7A288F42" w:rsidR="00475C3E" w:rsidRPr="00D27943" w:rsidRDefault="00475C3E" w:rsidP="003A1E70">
      <w:pPr>
        <w:rPr>
          <w:rFonts w:ascii="Californian FB" w:hAnsi="Californian FB"/>
        </w:rPr>
      </w:pPr>
    </w:p>
    <w:p w14:paraId="66D39F74" w14:textId="77777777" w:rsidR="00CD791E" w:rsidRPr="00D27943" w:rsidRDefault="00CD791E" w:rsidP="00BD1641">
      <w:pPr>
        <w:pStyle w:val="Pa3"/>
        <w:rPr>
          <w:rFonts w:ascii="Californian FB" w:hAnsi="Californian FB" w:cs="Source Sans Pro"/>
          <w:b/>
          <w:bCs/>
          <w:color w:val="000000"/>
          <w:sz w:val="23"/>
          <w:szCs w:val="23"/>
        </w:rPr>
      </w:pPr>
    </w:p>
    <w:p w14:paraId="2A68FF72" w14:textId="5F990B57" w:rsidR="00060A94" w:rsidRPr="00D27943" w:rsidRDefault="00BD1641" w:rsidP="00BD1641">
      <w:pPr>
        <w:pStyle w:val="Pa3"/>
        <w:rPr>
          <w:rFonts w:ascii="Californian FB" w:hAnsi="Californian FB" w:cs="Source Sans Pro"/>
          <w:b/>
          <w:bCs/>
          <w:color w:val="000000"/>
          <w:sz w:val="23"/>
          <w:szCs w:val="23"/>
        </w:rPr>
      </w:pPr>
      <w:r w:rsidRPr="00D27943">
        <w:rPr>
          <w:rFonts w:ascii="Californian FB" w:hAnsi="Californian FB" w:cs="Source Sans Pro"/>
          <w:b/>
          <w:bCs/>
          <w:color w:val="000000"/>
          <w:sz w:val="23"/>
          <w:szCs w:val="23"/>
        </w:rPr>
        <w:lastRenderedPageBreak/>
        <w:t xml:space="preserve">Servicios Detallados: </w:t>
      </w:r>
    </w:p>
    <w:p w14:paraId="0D54FF85" w14:textId="77777777" w:rsidR="00CD791E" w:rsidRPr="00D27943" w:rsidRDefault="00CD791E" w:rsidP="00CD791E">
      <w:pPr>
        <w:rPr>
          <w:rFonts w:ascii="Californian FB" w:hAnsi="Californian FB"/>
        </w:rPr>
      </w:pPr>
    </w:p>
    <w:p w14:paraId="272420FE" w14:textId="066F7701" w:rsidR="00BD1641" w:rsidRPr="00D27943" w:rsidRDefault="00BD1641" w:rsidP="00BD1641">
      <w:pPr>
        <w:pStyle w:val="Pa3"/>
        <w:rPr>
          <w:rStyle w:val="A5"/>
          <w:rFonts w:ascii="Californian FB" w:hAnsi="Californian FB"/>
        </w:rPr>
      </w:pPr>
      <w:r w:rsidRPr="00D27943">
        <w:rPr>
          <w:rStyle w:val="A5"/>
          <w:rFonts w:ascii="Californian FB" w:hAnsi="Californian FB"/>
        </w:rPr>
        <w:t xml:space="preserve">[1] </w:t>
      </w:r>
      <w:r w:rsidR="00060A94" w:rsidRPr="00D27943">
        <w:rPr>
          <w:rStyle w:val="A5"/>
          <w:rFonts w:ascii="Californian FB" w:hAnsi="Californian FB"/>
        </w:rPr>
        <w:t>Wireframes</w:t>
      </w:r>
    </w:p>
    <w:p w14:paraId="7D3506F9" w14:textId="77777777" w:rsidR="00060A94" w:rsidRPr="00D27943" w:rsidRDefault="00060A94" w:rsidP="00060A94">
      <w:pPr>
        <w:rPr>
          <w:rFonts w:ascii="Californian FB" w:hAnsi="Californian FB"/>
        </w:rPr>
      </w:pPr>
    </w:p>
    <w:p w14:paraId="4E9D47DF" w14:textId="340C2A0E" w:rsidR="00060A94" w:rsidRPr="00D27943" w:rsidRDefault="00060A94" w:rsidP="00D27943">
      <w:pPr>
        <w:pStyle w:val="Prrafodelista"/>
        <w:numPr>
          <w:ilvl w:val="0"/>
          <w:numId w:val="17"/>
        </w:numPr>
        <w:rPr>
          <w:rFonts w:ascii="Californian FB" w:hAnsi="Californian FB"/>
        </w:rPr>
      </w:pPr>
      <w:r w:rsidRPr="00D27943">
        <w:rPr>
          <w:rFonts w:ascii="Californian FB" w:hAnsi="Californian FB"/>
        </w:rPr>
        <w:t>Se crean los bocetos de lo que será el diseño de la página web y previo a pasar al diseño de la misma, se acuerda una reunión con el cliente para discutir ajustes.</w:t>
      </w:r>
    </w:p>
    <w:p w14:paraId="7161B74A" w14:textId="6F0E14CF" w:rsidR="00BD1641" w:rsidRPr="00D27943" w:rsidRDefault="00BD1641" w:rsidP="00BD1641">
      <w:pPr>
        <w:pStyle w:val="Pa3"/>
        <w:rPr>
          <w:rStyle w:val="A5"/>
          <w:rFonts w:ascii="Californian FB" w:hAnsi="Californian FB"/>
        </w:rPr>
      </w:pPr>
      <w:r w:rsidRPr="00D27943">
        <w:rPr>
          <w:rStyle w:val="A5"/>
          <w:rFonts w:ascii="Californian FB" w:hAnsi="Californian FB"/>
        </w:rPr>
        <w:t>[2] Diseño del Sit</w:t>
      </w:r>
      <w:r w:rsidR="00A27EFB" w:rsidRPr="00D27943">
        <w:rPr>
          <w:rStyle w:val="A5"/>
          <w:rFonts w:ascii="Californian FB" w:hAnsi="Californian FB"/>
        </w:rPr>
        <w:t>io Web</w:t>
      </w:r>
      <w:r w:rsidRPr="00D27943">
        <w:rPr>
          <w:rStyle w:val="A5"/>
          <w:rFonts w:ascii="Californian FB" w:hAnsi="Californian FB"/>
        </w:rPr>
        <w:t xml:space="preserve"> </w:t>
      </w:r>
    </w:p>
    <w:p w14:paraId="4C8EF527" w14:textId="77777777" w:rsidR="00A27EFB" w:rsidRPr="00D27943" w:rsidRDefault="00A27EFB" w:rsidP="00A27EFB">
      <w:pPr>
        <w:rPr>
          <w:rFonts w:ascii="Californian FB" w:hAnsi="Californian FB"/>
        </w:rPr>
      </w:pPr>
    </w:p>
    <w:p w14:paraId="18A99574" w14:textId="2B5066D2" w:rsidR="004B66FD" w:rsidRPr="00D27943" w:rsidRDefault="00A27EFB" w:rsidP="00D27943">
      <w:pPr>
        <w:pStyle w:val="Prrafodelista"/>
        <w:numPr>
          <w:ilvl w:val="0"/>
          <w:numId w:val="17"/>
        </w:numPr>
        <w:rPr>
          <w:rFonts w:ascii="Californian FB" w:hAnsi="Californian FB"/>
        </w:rPr>
      </w:pPr>
      <w:r w:rsidRPr="00D27943">
        <w:rPr>
          <w:rFonts w:ascii="Californian FB" w:hAnsi="Californian FB"/>
        </w:rPr>
        <w:t>Se define el framework a utilizar, en este caso Bootstrap en su versión 5.0</w:t>
      </w:r>
      <w:r w:rsidR="00E7412C" w:rsidRPr="00D27943">
        <w:rPr>
          <w:rFonts w:ascii="Californian FB" w:hAnsi="Californian FB"/>
        </w:rPr>
        <w:t xml:space="preserve"> y se da formato a la estructura de la web</w:t>
      </w:r>
      <w:r w:rsidRPr="00D27943">
        <w:rPr>
          <w:rFonts w:ascii="Californian FB" w:hAnsi="Californian FB"/>
        </w:rPr>
        <w:t>.</w:t>
      </w:r>
    </w:p>
    <w:p w14:paraId="4F87B208" w14:textId="77777777" w:rsidR="00A27EFB" w:rsidRPr="00D27943" w:rsidRDefault="00A27EFB" w:rsidP="00A27EFB">
      <w:pPr>
        <w:rPr>
          <w:rFonts w:ascii="Californian FB" w:hAnsi="Californian FB"/>
        </w:rPr>
      </w:pPr>
    </w:p>
    <w:p w14:paraId="4468D8BC" w14:textId="584DF030" w:rsidR="00BD1641" w:rsidRPr="00D27943" w:rsidRDefault="00BD1641" w:rsidP="00BD1641">
      <w:pPr>
        <w:pStyle w:val="Pa3"/>
        <w:rPr>
          <w:rStyle w:val="A5"/>
          <w:rFonts w:ascii="Californian FB" w:hAnsi="Californian FB"/>
        </w:rPr>
      </w:pPr>
      <w:r w:rsidRPr="00D27943">
        <w:rPr>
          <w:rStyle w:val="A5"/>
          <w:rFonts w:ascii="Californian FB" w:hAnsi="Californian FB"/>
        </w:rPr>
        <w:t xml:space="preserve">[3] </w:t>
      </w:r>
      <w:r w:rsidR="004B66FD" w:rsidRPr="00D27943">
        <w:rPr>
          <w:rStyle w:val="A5"/>
          <w:rFonts w:ascii="Californian FB" w:hAnsi="Californian FB"/>
        </w:rPr>
        <w:t>Maquetado en HTML y CSS</w:t>
      </w:r>
      <w:r w:rsidRPr="00D27943">
        <w:rPr>
          <w:rStyle w:val="A5"/>
          <w:rFonts w:ascii="Californian FB" w:hAnsi="Californian FB"/>
        </w:rPr>
        <w:t xml:space="preserve"> </w:t>
      </w:r>
    </w:p>
    <w:p w14:paraId="4104349C" w14:textId="59630FF9" w:rsidR="004B66FD" w:rsidRPr="00D27943" w:rsidRDefault="004B66FD" w:rsidP="004B66FD">
      <w:pPr>
        <w:rPr>
          <w:rFonts w:ascii="Californian FB" w:hAnsi="Californian FB"/>
        </w:rPr>
      </w:pPr>
    </w:p>
    <w:p w14:paraId="4868B25A" w14:textId="20C950D5" w:rsidR="004B66FD" w:rsidRPr="00D27943" w:rsidRDefault="004B66FD" w:rsidP="00D27943">
      <w:pPr>
        <w:pStyle w:val="Prrafodelista"/>
        <w:numPr>
          <w:ilvl w:val="0"/>
          <w:numId w:val="17"/>
        </w:numPr>
        <w:rPr>
          <w:rFonts w:ascii="Californian FB" w:hAnsi="Californian FB"/>
        </w:rPr>
      </w:pPr>
      <w:r w:rsidRPr="00D27943">
        <w:rPr>
          <w:rFonts w:ascii="Californian FB" w:hAnsi="Californian FB"/>
        </w:rPr>
        <w:t>Comienza el diseño de las 5 páginas solicitadas por el cliente (Inicio, Cursos, Tecnicaturas, Carreras y Contacto).</w:t>
      </w:r>
    </w:p>
    <w:p w14:paraId="0E150AD9" w14:textId="283BD621" w:rsidR="004B66FD" w:rsidRPr="00D27943" w:rsidRDefault="00CD791E" w:rsidP="00D27943">
      <w:pPr>
        <w:pStyle w:val="Prrafodelista"/>
        <w:numPr>
          <w:ilvl w:val="0"/>
          <w:numId w:val="17"/>
        </w:numPr>
        <w:rPr>
          <w:rFonts w:ascii="Californian FB" w:hAnsi="Californian FB"/>
        </w:rPr>
      </w:pPr>
      <w:r w:rsidRPr="00D27943">
        <w:rPr>
          <w:rFonts w:ascii="Californian FB" w:hAnsi="Californian FB"/>
        </w:rPr>
        <w:t>La página contará con diseño Mobile Firs</w:t>
      </w:r>
      <w:r w:rsidR="00214C72" w:rsidRPr="00D27943">
        <w:rPr>
          <w:rFonts w:ascii="Californian FB" w:hAnsi="Californian FB"/>
        </w:rPr>
        <w:t>t</w:t>
      </w:r>
      <w:r w:rsidRPr="00D27943">
        <w:rPr>
          <w:rFonts w:ascii="Californian FB" w:hAnsi="Californian FB"/>
        </w:rPr>
        <w:t>.</w:t>
      </w:r>
    </w:p>
    <w:p w14:paraId="0CA5A54E" w14:textId="77777777" w:rsidR="00D27943" w:rsidRPr="00D27943" w:rsidRDefault="00D27943" w:rsidP="00BD1641">
      <w:pPr>
        <w:pStyle w:val="Pa3"/>
        <w:rPr>
          <w:rFonts w:ascii="Californian FB" w:hAnsi="Californian FB" w:cs="Source Sans Pro"/>
          <w:b/>
          <w:bCs/>
          <w:color w:val="000000"/>
          <w:sz w:val="20"/>
          <w:szCs w:val="20"/>
        </w:rPr>
      </w:pPr>
    </w:p>
    <w:p w14:paraId="336FF6A4" w14:textId="01F41A67" w:rsidR="00BD1641" w:rsidRPr="00D27943" w:rsidRDefault="00BD1641" w:rsidP="00BD1641">
      <w:pPr>
        <w:pStyle w:val="Pa3"/>
        <w:rPr>
          <w:rFonts w:ascii="Californian FB" w:hAnsi="Californian FB" w:cs="Source Sans Pro"/>
          <w:color w:val="000000"/>
          <w:sz w:val="20"/>
          <w:szCs w:val="20"/>
        </w:rPr>
      </w:pPr>
      <w:r w:rsidRPr="00D27943">
        <w:rPr>
          <w:rFonts w:ascii="Californian FB" w:hAnsi="Californian FB" w:cs="Source Sans Pro"/>
          <w:b/>
          <w:bCs/>
          <w:color w:val="000000"/>
          <w:sz w:val="20"/>
          <w:szCs w:val="20"/>
        </w:rPr>
        <w:t>[4] SEO B</w:t>
      </w:r>
      <w:r w:rsidR="00CD791E" w:rsidRPr="00D27943">
        <w:rPr>
          <w:rFonts w:ascii="Californian FB" w:hAnsi="Californian FB" w:cs="Source Sans Pro"/>
          <w:b/>
          <w:bCs/>
          <w:color w:val="000000"/>
          <w:sz w:val="20"/>
          <w:szCs w:val="20"/>
        </w:rPr>
        <w:t>á</w:t>
      </w:r>
      <w:r w:rsidRPr="00D27943">
        <w:rPr>
          <w:rFonts w:ascii="Californian FB" w:hAnsi="Californian FB" w:cs="Source Sans Pro"/>
          <w:b/>
          <w:bCs/>
          <w:color w:val="000000"/>
          <w:sz w:val="20"/>
          <w:szCs w:val="20"/>
        </w:rPr>
        <w:t>sic</w:t>
      </w:r>
      <w:r w:rsidR="00CD791E" w:rsidRPr="00D27943">
        <w:rPr>
          <w:rFonts w:ascii="Californian FB" w:hAnsi="Californian FB" w:cs="Source Sans Pro"/>
          <w:b/>
          <w:bCs/>
          <w:color w:val="000000"/>
          <w:sz w:val="20"/>
          <w:szCs w:val="20"/>
        </w:rPr>
        <w:t>o</w:t>
      </w:r>
    </w:p>
    <w:p w14:paraId="010CC0EE" w14:textId="6060EBBA" w:rsidR="00BD1641" w:rsidRPr="00D27943" w:rsidRDefault="00BD1641" w:rsidP="00D27943">
      <w:pPr>
        <w:pStyle w:val="Pa3"/>
        <w:numPr>
          <w:ilvl w:val="0"/>
          <w:numId w:val="18"/>
        </w:numPr>
        <w:rPr>
          <w:rFonts w:ascii="Californian FB" w:hAnsi="Californian FB"/>
          <w:spacing w:val="4"/>
          <w:sz w:val="17"/>
        </w:rPr>
      </w:pPr>
      <w:r w:rsidRPr="00D27943">
        <w:rPr>
          <w:rFonts w:ascii="Californian FB" w:hAnsi="Californian FB"/>
          <w:spacing w:val="4"/>
          <w:sz w:val="17"/>
        </w:rPr>
        <w:t>Sitemap</w:t>
      </w:r>
      <w:r w:rsidR="00F916E2">
        <w:rPr>
          <w:rFonts w:ascii="Californian FB" w:hAnsi="Californian FB"/>
          <w:spacing w:val="4"/>
          <w:sz w:val="17"/>
        </w:rPr>
        <w:t>.</w:t>
      </w:r>
    </w:p>
    <w:p w14:paraId="02736DF3" w14:textId="10C313E7" w:rsidR="00CD791E" w:rsidRPr="00D27943" w:rsidRDefault="00CD791E" w:rsidP="00D27943">
      <w:pPr>
        <w:pStyle w:val="Prrafodelista"/>
        <w:numPr>
          <w:ilvl w:val="0"/>
          <w:numId w:val="18"/>
        </w:numPr>
        <w:rPr>
          <w:rFonts w:ascii="Californian FB" w:hAnsi="Californian FB"/>
        </w:rPr>
      </w:pPr>
      <w:r w:rsidRPr="00D27943">
        <w:rPr>
          <w:rFonts w:ascii="Californian FB" w:hAnsi="Californian FB"/>
        </w:rPr>
        <w:t xml:space="preserve">Uso de Keywords y </w:t>
      </w:r>
      <w:r w:rsidR="00F52F6E" w:rsidRPr="00D27943">
        <w:rPr>
          <w:rFonts w:ascii="Californian FB" w:hAnsi="Californian FB"/>
        </w:rPr>
        <w:t>descripciones</w:t>
      </w:r>
      <w:r w:rsidRPr="00D27943">
        <w:rPr>
          <w:rFonts w:ascii="Californian FB" w:hAnsi="Californian FB"/>
        </w:rPr>
        <w:t>.</w:t>
      </w:r>
    </w:p>
    <w:p w14:paraId="56174207" w14:textId="7F907591" w:rsidR="0063528F" w:rsidRPr="00D27943" w:rsidRDefault="0063528F" w:rsidP="00CD791E">
      <w:pPr>
        <w:rPr>
          <w:rFonts w:ascii="Californian FB" w:hAnsi="Californian FB"/>
        </w:rPr>
      </w:pPr>
    </w:p>
    <w:p w14:paraId="3925EE16" w14:textId="296BD350" w:rsidR="0063528F" w:rsidRPr="00D27943" w:rsidRDefault="0063528F" w:rsidP="0063528F">
      <w:pPr>
        <w:pStyle w:val="Pa3"/>
        <w:rPr>
          <w:rFonts w:ascii="Californian FB" w:hAnsi="Californian FB" w:cs="Source Sans Pro"/>
          <w:b/>
          <w:bCs/>
          <w:color w:val="000000"/>
          <w:sz w:val="20"/>
          <w:szCs w:val="20"/>
        </w:rPr>
      </w:pPr>
      <w:r w:rsidRPr="00D27943">
        <w:rPr>
          <w:rFonts w:ascii="Californian FB" w:hAnsi="Californian FB" w:cs="Source Sans Pro"/>
          <w:b/>
          <w:bCs/>
          <w:color w:val="000000"/>
          <w:sz w:val="20"/>
          <w:szCs w:val="20"/>
        </w:rPr>
        <w:t>[5] Contratación Hosting y Dominio</w:t>
      </w:r>
    </w:p>
    <w:p w14:paraId="28967A88" w14:textId="2FE77E69" w:rsidR="0063528F" w:rsidRPr="00D27943" w:rsidRDefault="0063528F" w:rsidP="0063528F">
      <w:pPr>
        <w:rPr>
          <w:rFonts w:ascii="Californian FB" w:hAnsi="Californian FB"/>
        </w:rPr>
      </w:pPr>
    </w:p>
    <w:p w14:paraId="7A208B62" w14:textId="3FC6B68E" w:rsidR="0063528F" w:rsidRPr="00D27943" w:rsidRDefault="0063528F" w:rsidP="00D27943">
      <w:pPr>
        <w:pStyle w:val="Prrafodelista"/>
        <w:numPr>
          <w:ilvl w:val="0"/>
          <w:numId w:val="19"/>
        </w:numPr>
        <w:rPr>
          <w:rFonts w:ascii="Californian FB" w:hAnsi="Californian FB"/>
        </w:rPr>
      </w:pPr>
      <w:r w:rsidRPr="00D27943">
        <w:rPr>
          <w:rFonts w:ascii="Californian FB" w:hAnsi="Californian FB"/>
        </w:rPr>
        <w:t>00webhost. Se hace uso de este host gratuito para abaratar costos.</w:t>
      </w:r>
    </w:p>
    <w:p w14:paraId="6A444658" w14:textId="584B945B" w:rsidR="00D454B7" w:rsidRPr="00D27943" w:rsidRDefault="00D454B7" w:rsidP="0063528F">
      <w:pPr>
        <w:rPr>
          <w:rFonts w:ascii="Californian FB" w:hAnsi="Californian FB"/>
        </w:rPr>
      </w:pPr>
    </w:p>
    <w:p w14:paraId="66874099" w14:textId="6DC609BE" w:rsidR="00D454B7" w:rsidRPr="00D27943" w:rsidRDefault="00D454B7" w:rsidP="0063528F">
      <w:pPr>
        <w:rPr>
          <w:rFonts w:ascii="Californian FB" w:hAnsi="Californian FB"/>
        </w:rPr>
      </w:pPr>
    </w:p>
    <w:p w14:paraId="6170A7E5" w14:textId="39E5EF5B" w:rsidR="00D454B7" w:rsidRPr="00D27943" w:rsidRDefault="00D454B7" w:rsidP="0063528F">
      <w:pPr>
        <w:rPr>
          <w:rFonts w:ascii="Californian FB" w:hAnsi="Californian FB"/>
        </w:rPr>
      </w:pPr>
    </w:p>
    <w:p w14:paraId="451C56DE" w14:textId="57FC43DA" w:rsidR="00D454B7" w:rsidRPr="00047EA7" w:rsidRDefault="00D454B7" w:rsidP="0063528F">
      <w:pPr>
        <w:rPr>
          <w:rFonts w:ascii="Californian FB" w:hAnsi="Californian FB"/>
          <w:u w:val="single"/>
        </w:rPr>
      </w:pPr>
      <w:r w:rsidRPr="00047EA7">
        <w:rPr>
          <w:rFonts w:ascii="Californian FB" w:hAnsi="Californian FB"/>
          <w:u w:val="single"/>
        </w:rPr>
        <w:t>Etapa de desarrollo:</w:t>
      </w:r>
    </w:p>
    <w:p w14:paraId="03C3F5AA" w14:textId="0FB42AB7" w:rsidR="00D454B7" w:rsidRPr="00D27943" w:rsidRDefault="00D454B7" w:rsidP="0063528F">
      <w:pPr>
        <w:rPr>
          <w:rFonts w:ascii="Californian FB" w:hAnsi="Californian FB"/>
        </w:rPr>
      </w:pPr>
    </w:p>
    <w:p w14:paraId="0DD76B8D" w14:textId="7E563F5E" w:rsidR="00D454B7" w:rsidRPr="00047EA7" w:rsidRDefault="00D454B7" w:rsidP="00047EA7">
      <w:pPr>
        <w:pStyle w:val="Prrafodelista"/>
        <w:numPr>
          <w:ilvl w:val="0"/>
          <w:numId w:val="20"/>
        </w:numPr>
        <w:rPr>
          <w:rFonts w:ascii="Californian FB" w:hAnsi="Californian FB"/>
        </w:rPr>
      </w:pPr>
      <w:r w:rsidRPr="00047EA7">
        <w:rPr>
          <w:rFonts w:ascii="Californian FB" w:hAnsi="Californian FB"/>
          <w:b/>
          <w:bCs/>
        </w:rPr>
        <w:t>Wireframes</w:t>
      </w:r>
      <w:r w:rsidRPr="00047EA7">
        <w:rPr>
          <w:rFonts w:ascii="Californian FB" w:hAnsi="Californian FB"/>
        </w:rPr>
        <w:t xml:space="preserve">: </w:t>
      </w:r>
      <w:r w:rsidR="0095707F" w:rsidRPr="00047EA7">
        <w:rPr>
          <w:rFonts w:ascii="Californian FB" w:hAnsi="Californian FB"/>
        </w:rPr>
        <w:t>1 día de reunión con el cliente</w:t>
      </w:r>
      <w:r w:rsidRPr="00047EA7">
        <w:rPr>
          <w:rFonts w:ascii="Californian FB" w:hAnsi="Californian FB"/>
        </w:rPr>
        <w:t xml:space="preserve">. </w:t>
      </w:r>
      <w:r w:rsidR="0095707F" w:rsidRPr="00047EA7">
        <w:rPr>
          <w:rFonts w:ascii="Californian FB" w:hAnsi="Californian FB"/>
        </w:rPr>
        <w:t>Creación de wireframes 3 días.</w:t>
      </w:r>
    </w:p>
    <w:p w14:paraId="44D6F878" w14:textId="77777777" w:rsidR="00047EA7" w:rsidRDefault="00047EA7" w:rsidP="0095707F">
      <w:pPr>
        <w:rPr>
          <w:rFonts w:ascii="Californian FB" w:hAnsi="Californian FB"/>
        </w:rPr>
      </w:pPr>
    </w:p>
    <w:p w14:paraId="472745A4" w14:textId="6029F633" w:rsidR="00AD0369" w:rsidRPr="00047EA7" w:rsidRDefault="0095707F" w:rsidP="00047EA7">
      <w:pPr>
        <w:pStyle w:val="Prrafodelista"/>
        <w:numPr>
          <w:ilvl w:val="0"/>
          <w:numId w:val="20"/>
        </w:numPr>
        <w:rPr>
          <w:rFonts w:ascii="Californian FB" w:hAnsi="Californian FB"/>
        </w:rPr>
      </w:pPr>
      <w:r w:rsidRPr="00047EA7">
        <w:rPr>
          <w:rFonts w:ascii="Californian FB" w:hAnsi="Californian FB"/>
          <w:b/>
          <w:bCs/>
        </w:rPr>
        <w:t>Diseño del</w:t>
      </w:r>
      <w:r w:rsidR="00AD0369" w:rsidRPr="00047EA7">
        <w:rPr>
          <w:rFonts w:ascii="Californian FB" w:hAnsi="Californian FB"/>
          <w:b/>
          <w:bCs/>
        </w:rPr>
        <w:t xml:space="preserve"> prototipo del</w:t>
      </w:r>
      <w:r w:rsidRPr="00047EA7">
        <w:rPr>
          <w:rFonts w:ascii="Californian FB" w:hAnsi="Californian FB"/>
          <w:b/>
          <w:bCs/>
        </w:rPr>
        <w:t xml:space="preserve"> sitio web</w:t>
      </w:r>
      <w:r w:rsidR="00AD0369" w:rsidRPr="00047EA7">
        <w:rPr>
          <w:rFonts w:ascii="Californian FB" w:hAnsi="Californian FB"/>
        </w:rPr>
        <w:t>: 7 días.</w:t>
      </w:r>
    </w:p>
    <w:p w14:paraId="5E364EB2" w14:textId="77777777" w:rsidR="00AD0369" w:rsidRPr="00D27943" w:rsidRDefault="00AD0369" w:rsidP="0095707F">
      <w:pPr>
        <w:rPr>
          <w:rFonts w:ascii="Californian FB" w:hAnsi="Californian FB"/>
        </w:rPr>
      </w:pPr>
    </w:p>
    <w:p w14:paraId="41824C57" w14:textId="273D71E9" w:rsidR="0095707F" w:rsidRPr="00047EA7" w:rsidRDefault="00E6472D" w:rsidP="00047EA7">
      <w:pPr>
        <w:pStyle w:val="Prrafodelista"/>
        <w:numPr>
          <w:ilvl w:val="0"/>
          <w:numId w:val="20"/>
        </w:numPr>
        <w:rPr>
          <w:rFonts w:ascii="Californian FB" w:hAnsi="Californian FB"/>
        </w:rPr>
      </w:pPr>
      <w:r w:rsidRPr="00047EA7">
        <w:rPr>
          <w:rFonts w:ascii="Californian FB" w:hAnsi="Californian FB"/>
          <w:b/>
          <w:bCs/>
        </w:rPr>
        <w:t xml:space="preserve">Diseño de la web con framework y </w:t>
      </w:r>
      <w:r w:rsidR="00AD0369" w:rsidRPr="00047EA7">
        <w:rPr>
          <w:rFonts w:ascii="Californian FB" w:hAnsi="Californian FB"/>
          <w:b/>
          <w:bCs/>
        </w:rPr>
        <w:t>Maquetado en HTML</w:t>
      </w:r>
      <w:r w:rsidRPr="00047EA7">
        <w:rPr>
          <w:rFonts w:ascii="Californian FB" w:hAnsi="Californian FB"/>
          <w:b/>
          <w:bCs/>
        </w:rPr>
        <w:t>/</w:t>
      </w:r>
      <w:r w:rsidR="00AD0369" w:rsidRPr="00047EA7">
        <w:rPr>
          <w:rFonts w:ascii="Californian FB" w:hAnsi="Californian FB"/>
          <w:b/>
          <w:bCs/>
        </w:rPr>
        <w:t>CSS</w:t>
      </w:r>
      <w:r w:rsidR="0095707F" w:rsidRPr="00047EA7">
        <w:rPr>
          <w:rFonts w:ascii="Californian FB" w:hAnsi="Californian FB"/>
        </w:rPr>
        <w:t xml:space="preserve">: </w:t>
      </w:r>
      <w:r w:rsidR="00AD0369" w:rsidRPr="00047EA7">
        <w:rPr>
          <w:rFonts w:ascii="Californian FB" w:hAnsi="Californian FB"/>
        </w:rPr>
        <w:t>1</w:t>
      </w:r>
      <w:r w:rsidR="005D6D91" w:rsidRPr="00047EA7">
        <w:rPr>
          <w:rFonts w:ascii="Californian FB" w:hAnsi="Californian FB"/>
        </w:rPr>
        <w:t>8</w:t>
      </w:r>
      <w:r w:rsidR="00E7412C" w:rsidRPr="00047EA7">
        <w:rPr>
          <w:rFonts w:ascii="Californian FB" w:hAnsi="Californian FB"/>
        </w:rPr>
        <w:t xml:space="preserve"> días.</w:t>
      </w:r>
    </w:p>
    <w:p w14:paraId="04ABD7B4" w14:textId="77777777" w:rsidR="0095707F" w:rsidRPr="00D27943" w:rsidRDefault="0095707F" w:rsidP="0095707F">
      <w:pPr>
        <w:rPr>
          <w:rFonts w:ascii="Californian FB" w:hAnsi="Californian FB"/>
        </w:rPr>
      </w:pPr>
    </w:p>
    <w:p w14:paraId="21814000" w14:textId="7AB8A39F" w:rsidR="0095707F" w:rsidRPr="00047EA7" w:rsidRDefault="0095707F" w:rsidP="00047EA7">
      <w:pPr>
        <w:pStyle w:val="Prrafodelista"/>
        <w:numPr>
          <w:ilvl w:val="0"/>
          <w:numId w:val="20"/>
        </w:numPr>
        <w:rPr>
          <w:rFonts w:ascii="Californian FB" w:hAnsi="Californian FB"/>
        </w:rPr>
      </w:pPr>
      <w:r w:rsidRPr="00047EA7">
        <w:rPr>
          <w:rFonts w:ascii="Californian FB" w:hAnsi="Californian FB"/>
          <w:b/>
          <w:bCs/>
        </w:rPr>
        <w:t>Seo Básico</w:t>
      </w:r>
      <w:r w:rsidR="00AD0369" w:rsidRPr="00047EA7">
        <w:rPr>
          <w:rFonts w:ascii="Californian FB" w:hAnsi="Californian FB"/>
        </w:rPr>
        <w:t>: 2 días.</w:t>
      </w:r>
    </w:p>
    <w:p w14:paraId="36360234" w14:textId="77777777" w:rsidR="00047EA7" w:rsidRDefault="00047EA7" w:rsidP="0095707F">
      <w:pPr>
        <w:rPr>
          <w:rFonts w:ascii="Californian FB" w:hAnsi="Californian FB"/>
        </w:rPr>
      </w:pPr>
    </w:p>
    <w:p w14:paraId="5D4875F0" w14:textId="5F1B526D" w:rsidR="0095707F" w:rsidRPr="00047EA7" w:rsidRDefault="0095707F" w:rsidP="00047EA7">
      <w:pPr>
        <w:pStyle w:val="Prrafodelista"/>
        <w:numPr>
          <w:ilvl w:val="0"/>
          <w:numId w:val="20"/>
        </w:numPr>
        <w:rPr>
          <w:rFonts w:ascii="Californian FB" w:hAnsi="Californian FB"/>
        </w:rPr>
      </w:pPr>
      <w:r w:rsidRPr="00047EA7">
        <w:rPr>
          <w:rFonts w:ascii="Californian FB" w:hAnsi="Californian FB"/>
          <w:b/>
          <w:bCs/>
        </w:rPr>
        <w:t>Contratación Hosting y Dominio</w:t>
      </w:r>
      <w:r w:rsidR="00AD0369" w:rsidRPr="00047EA7">
        <w:rPr>
          <w:rFonts w:ascii="Californian FB" w:hAnsi="Californian FB"/>
        </w:rPr>
        <w:t>: 1 día.</w:t>
      </w:r>
    </w:p>
    <w:p w14:paraId="2318AA40" w14:textId="04482C20" w:rsidR="0095707F" w:rsidRPr="00D27943" w:rsidRDefault="0095707F" w:rsidP="0063528F">
      <w:pPr>
        <w:rPr>
          <w:rFonts w:ascii="Californian FB" w:hAnsi="Californian FB"/>
        </w:rPr>
      </w:pPr>
    </w:p>
    <w:p w14:paraId="5FD1770E" w14:textId="77777777" w:rsidR="0095707F" w:rsidRPr="00D27943" w:rsidRDefault="0095707F" w:rsidP="0063528F">
      <w:pPr>
        <w:rPr>
          <w:rFonts w:ascii="Californian FB" w:hAnsi="Californian FB"/>
        </w:rPr>
      </w:pPr>
    </w:p>
    <w:p w14:paraId="5E525906" w14:textId="77777777" w:rsidR="0095707F" w:rsidRPr="00D27943" w:rsidRDefault="0095707F" w:rsidP="0063528F">
      <w:pPr>
        <w:rPr>
          <w:rFonts w:ascii="Californian FB" w:hAnsi="Californian FB"/>
        </w:rPr>
      </w:pPr>
    </w:p>
    <w:p w14:paraId="5EE9552A" w14:textId="04C44F3D" w:rsidR="0063528F" w:rsidRPr="00D27943" w:rsidRDefault="0063528F" w:rsidP="0063528F">
      <w:pPr>
        <w:rPr>
          <w:rFonts w:ascii="Californian FB" w:hAnsi="Californian FB"/>
        </w:rPr>
      </w:pPr>
      <w:r w:rsidRPr="00D27943">
        <w:rPr>
          <w:rFonts w:ascii="Californian FB" w:hAnsi="Californian FB"/>
        </w:rPr>
        <w:t xml:space="preserve"> </w:t>
      </w:r>
    </w:p>
    <w:p w14:paraId="3367C8ED" w14:textId="2F93F741" w:rsidR="0063528F" w:rsidRPr="00D27943" w:rsidRDefault="0063528F" w:rsidP="0063528F">
      <w:pPr>
        <w:rPr>
          <w:rFonts w:ascii="Californian FB" w:hAnsi="Californian FB"/>
        </w:rPr>
      </w:pPr>
    </w:p>
    <w:p w14:paraId="5A813335" w14:textId="77777777" w:rsidR="0063528F" w:rsidRPr="00D27943" w:rsidRDefault="0063528F" w:rsidP="0063528F">
      <w:pPr>
        <w:rPr>
          <w:rFonts w:ascii="Californian FB" w:hAnsi="Californian FB"/>
        </w:rPr>
      </w:pPr>
    </w:p>
    <w:p w14:paraId="481FBF60" w14:textId="77777777" w:rsidR="0063528F" w:rsidRPr="00D27943" w:rsidRDefault="0063528F" w:rsidP="00CD791E">
      <w:pPr>
        <w:rPr>
          <w:rFonts w:ascii="Californian FB" w:hAnsi="Californian FB"/>
        </w:rPr>
      </w:pPr>
    </w:p>
    <w:p w14:paraId="03694265" w14:textId="77777777" w:rsidR="00CD791E" w:rsidRPr="00D27943" w:rsidRDefault="00CD791E" w:rsidP="00CD791E">
      <w:pPr>
        <w:rPr>
          <w:rFonts w:ascii="Californian FB" w:hAnsi="Californian FB"/>
        </w:rPr>
      </w:pPr>
    </w:p>
    <w:sectPr w:rsidR="00CD791E" w:rsidRPr="00D27943" w:rsidSect="000A7B97">
      <w:headerReference w:type="default" r:id="rId10"/>
      <w:footerReference w:type="default" r:id="rId11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D6AFF" w14:textId="77777777" w:rsidR="005F5DA3" w:rsidRDefault="005F5DA3">
      <w:r>
        <w:separator/>
      </w:r>
    </w:p>
  </w:endnote>
  <w:endnote w:type="continuationSeparator" w:id="0">
    <w:p w14:paraId="5B06B52D" w14:textId="77777777" w:rsidR="005F5DA3" w:rsidRDefault="005F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CFF96" w14:textId="77777777" w:rsidR="00FC55BD" w:rsidRDefault="00FC55BD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4B820E5" wp14:editId="36D2C928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1117D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41275" w14:textId="77777777" w:rsidR="005F5DA3" w:rsidRDefault="005F5DA3">
      <w:r>
        <w:separator/>
      </w:r>
    </w:p>
  </w:footnote>
  <w:footnote w:type="continuationSeparator" w:id="0">
    <w:p w14:paraId="4EF8406F" w14:textId="77777777" w:rsidR="005F5DA3" w:rsidRDefault="005F5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441C3" w14:textId="77777777" w:rsidR="00FC55BD" w:rsidRDefault="00FC55B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70EB7778" wp14:editId="145324D1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1B121A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6DF6042"/>
    <w:multiLevelType w:val="hybridMultilevel"/>
    <w:tmpl w:val="27E60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5FE3"/>
    <w:multiLevelType w:val="hybridMultilevel"/>
    <w:tmpl w:val="C50627C4"/>
    <w:lvl w:ilvl="0" w:tplc="C7D862CC">
      <w:start w:val="1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51A7D"/>
    <w:multiLevelType w:val="hybridMultilevel"/>
    <w:tmpl w:val="E474C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D2BA7"/>
    <w:multiLevelType w:val="hybridMultilevel"/>
    <w:tmpl w:val="3524F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C41DA"/>
    <w:multiLevelType w:val="hybridMultilevel"/>
    <w:tmpl w:val="FD4E45E6"/>
    <w:lvl w:ilvl="0" w:tplc="CC4E743E">
      <w:start w:val="1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A0AD5"/>
    <w:multiLevelType w:val="hybridMultilevel"/>
    <w:tmpl w:val="70749DA6"/>
    <w:lvl w:ilvl="0" w:tplc="514C3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E701A"/>
    <w:multiLevelType w:val="hybridMultilevel"/>
    <w:tmpl w:val="D2940E86"/>
    <w:lvl w:ilvl="0" w:tplc="514C3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82AF9"/>
    <w:multiLevelType w:val="hybridMultilevel"/>
    <w:tmpl w:val="B13CCA1C"/>
    <w:lvl w:ilvl="0" w:tplc="067C46BA">
      <w:start w:val="1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8"/>
  </w:num>
  <w:num w:numId="15">
    <w:abstractNumId w:val="15"/>
  </w:num>
  <w:num w:numId="16">
    <w:abstractNumId w:val="16"/>
  </w:num>
  <w:num w:numId="17">
    <w:abstractNumId w:val="14"/>
  </w:num>
  <w:num w:numId="18">
    <w:abstractNumId w:val="11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7D"/>
    <w:rsid w:val="00002021"/>
    <w:rsid w:val="00012C15"/>
    <w:rsid w:val="00012DA5"/>
    <w:rsid w:val="0001773C"/>
    <w:rsid w:val="00017A97"/>
    <w:rsid w:val="000226F2"/>
    <w:rsid w:val="000403E8"/>
    <w:rsid w:val="000417F9"/>
    <w:rsid w:val="00042627"/>
    <w:rsid w:val="00043699"/>
    <w:rsid w:val="00047EA7"/>
    <w:rsid w:val="00055E69"/>
    <w:rsid w:val="00056E24"/>
    <w:rsid w:val="00060A94"/>
    <w:rsid w:val="000A72A8"/>
    <w:rsid w:val="000A7B97"/>
    <w:rsid w:val="000B2B12"/>
    <w:rsid w:val="000C60AF"/>
    <w:rsid w:val="000E447F"/>
    <w:rsid w:val="000E592C"/>
    <w:rsid w:val="000F1D23"/>
    <w:rsid w:val="000F2D8A"/>
    <w:rsid w:val="00130DE0"/>
    <w:rsid w:val="00135F34"/>
    <w:rsid w:val="0015744F"/>
    <w:rsid w:val="001724F6"/>
    <w:rsid w:val="00180611"/>
    <w:rsid w:val="001A1F8E"/>
    <w:rsid w:val="001B2A81"/>
    <w:rsid w:val="001B5462"/>
    <w:rsid w:val="001B5F25"/>
    <w:rsid w:val="001D4473"/>
    <w:rsid w:val="001D6696"/>
    <w:rsid w:val="001E3C2E"/>
    <w:rsid w:val="001F1EA7"/>
    <w:rsid w:val="0020532B"/>
    <w:rsid w:val="00205DD6"/>
    <w:rsid w:val="00207555"/>
    <w:rsid w:val="0021009B"/>
    <w:rsid w:val="00213FAA"/>
    <w:rsid w:val="00214C72"/>
    <w:rsid w:val="00215AFC"/>
    <w:rsid w:val="00246484"/>
    <w:rsid w:val="00251C32"/>
    <w:rsid w:val="00255B08"/>
    <w:rsid w:val="0029081A"/>
    <w:rsid w:val="002C17E4"/>
    <w:rsid w:val="00311E2B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5C3E"/>
    <w:rsid w:val="004776DC"/>
    <w:rsid w:val="004801EC"/>
    <w:rsid w:val="004B66FD"/>
    <w:rsid w:val="004D6D3B"/>
    <w:rsid w:val="004E3995"/>
    <w:rsid w:val="004F0A7E"/>
    <w:rsid w:val="004F3FB4"/>
    <w:rsid w:val="00522EAB"/>
    <w:rsid w:val="0052692F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5D6D91"/>
    <w:rsid w:val="005F3A4D"/>
    <w:rsid w:val="005F5DA3"/>
    <w:rsid w:val="006027A1"/>
    <w:rsid w:val="006171BA"/>
    <w:rsid w:val="006256B4"/>
    <w:rsid w:val="0062676D"/>
    <w:rsid w:val="0063528F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1E0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5707F"/>
    <w:rsid w:val="00961A6A"/>
    <w:rsid w:val="00966790"/>
    <w:rsid w:val="0098251A"/>
    <w:rsid w:val="009A1F18"/>
    <w:rsid w:val="009A43A1"/>
    <w:rsid w:val="009A6AF5"/>
    <w:rsid w:val="009C5836"/>
    <w:rsid w:val="009E1965"/>
    <w:rsid w:val="009E6065"/>
    <w:rsid w:val="009E7724"/>
    <w:rsid w:val="00A10B6B"/>
    <w:rsid w:val="00A11DBF"/>
    <w:rsid w:val="00A1319C"/>
    <w:rsid w:val="00A27EFB"/>
    <w:rsid w:val="00A4752F"/>
    <w:rsid w:val="00A57FAF"/>
    <w:rsid w:val="00A62877"/>
    <w:rsid w:val="00A67B29"/>
    <w:rsid w:val="00A71F71"/>
    <w:rsid w:val="00A74C60"/>
    <w:rsid w:val="00AB03C9"/>
    <w:rsid w:val="00AD036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1641"/>
    <w:rsid w:val="00BD418D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D791E"/>
    <w:rsid w:val="00CF01AF"/>
    <w:rsid w:val="00D10F76"/>
    <w:rsid w:val="00D27943"/>
    <w:rsid w:val="00D33CEA"/>
    <w:rsid w:val="00D36630"/>
    <w:rsid w:val="00D4146A"/>
    <w:rsid w:val="00D454B7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6472D"/>
    <w:rsid w:val="00E7412C"/>
    <w:rsid w:val="00E779AE"/>
    <w:rsid w:val="00E9764B"/>
    <w:rsid w:val="00EA5060"/>
    <w:rsid w:val="00EC2A2B"/>
    <w:rsid w:val="00EF58B4"/>
    <w:rsid w:val="00F1292B"/>
    <w:rsid w:val="00F52042"/>
    <w:rsid w:val="00F52F6E"/>
    <w:rsid w:val="00F53C7D"/>
    <w:rsid w:val="00F64BE0"/>
    <w:rsid w:val="00F70E38"/>
    <w:rsid w:val="00F7126E"/>
    <w:rsid w:val="00F734CD"/>
    <w:rsid w:val="00F916E2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5F5286E3"/>
  <w15:docId w15:val="{0CA25390-059B-4BFF-88A6-329769CC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paragraph" w:customStyle="1" w:styleId="Pa3">
    <w:name w:val="Pa3"/>
    <w:basedOn w:val="Normal"/>
    <w:next w:val="Normal"/>
    <w:uiPriority w:val="99"/>
    <w:rsid w:val="00BD1641"/>
    <w:pPr>
      <w:autoSpaceDE w:val="0"/>
      <w:autoSpaceDN w:val="0"/>
      <w:adjustRightInd w:val="0"/>
      <w:spacing w:line="421" w:lineRule="atLeast"/>
    </w:pPr>
    <w:rPr>
      <w:rFonts w:ascii="Source Sans Pro" w:hAnsi="Source Sans Pro"/>
      <w:spacing w:val="0"/>
      <w:sz w:val="24"/>
      <w:szCs w:val="24"/>
    </w:rPr>
  </w:style>
  <w:style w:type="character" w:customStyle="1" w:styleId="A5">
    <w:name w:val="A5"/>
    <w:uiPriority w:val="99"/>
    <w:rsid w:val="00BD1641"/>
    <w:rPr>
      <w:rFonts w:cs="Source Sans Pro"/>
      <w:b/>
      <w:bCs/>
      <w:color w:val="000000"/>
      <w:sz w:val="20"/>
      <w:szCs w:val="20"/>
    </w:rPr>
  </w:style>
  <w:style w:type="character" w:customStyle="1" w:styleId="A6">
    <w:name w:val="A6"/>
    <w:uiPriority w:val="99"/>
    <w:rsid w:val="00BD1641"/>
    <w:rPr>
      <w:rFonts w:ascii="Source Sans Pro Light" w:hAnsi="Source Sans Pro Light" w:cs="Source Sans Pro Light"/>
      <w:color w:val="000000"/>
      <w:sz w:val="18"/>
      <w:szCs w:val="18"/>
    </w:rPr>
  </w:style>
  <w:style w:type="character" w:customStyle="1" w:styleId="A8">
    <w:name w:val="A8"/>
    <w:uiPriority w:val="99"/>
    <w:rsid w:val="00BD1641"/>
    <w:rPr>
      <w:rFonts w:ascii="Source Sans Pro Light" w:hAnsi="Source Sans Pro Light" w:cs="Source Sans Pro Light"/>
      <w:color w:val="000000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63528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45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rhouse@coderhouse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ago\AppData\Roaming\Microsoft\Template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62D67CBC5C433A925336FBBA945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06903-C255-49B1-8C59-0C0F28CFA03D}"/>
      </w:docPartPr>
      <w:docPartBody>
        <w:p w:rsidR="00CB5051" w:rsidRDefault="00211B69">
          <w:pPr>
            <w:pStyle w:val="8562D67CBC5C433A925336FBBA94580D"/>
          </w:pPr>
          <w:r>
            <w:rPr>
              <w:lang w:bidi="es-ES"/>
            </w:rPr>
            <w:t>cant.</w:t>
          </w:r>
        </w:p>
      </w:docPartBody>
    </w:docPart>
    <w:docPart>
      <w:docPartPr>
        <w:name w:val="64DCF52E3B1E45BC8683DC88D4BFD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D906B-9B0D-4766-AEF7-8A40EDA62BE6}"/>
      </w:docPartPr>
      <w:docPartBody>
        <w:p w:rsidR="00CB5051" w:rsidRDefault="00211B69">
          <w:pPr>
            <w:pStyle w:val="64DCF52E3B1E45BC8683DC88D4BFD1BE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EF18853E210B4332A0C8D3F38CCB4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3EB76-6871-493A-AD9E-225F132135CD}"/>
      </w:docPartPr>
      <w:docPartBody>
        <w:p w:rsidR="00CB5051" w:rsidRDefault="00211B69">
          <w:pPr>
            <w:pStyle w:val="EF18853E210B4332A0C8D3F38CCB4217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EA112AF94C0D4500A6E967479DA55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FC78-B807-48F5-960D-684A1F12FA7B}"/>
      </w:docPartPr>
      <w:docPartBody>
        <w:p w:rsidR="00CB5051" w:rsidRDefault="00211B69">
          <w:pPr>
            <w:pStyle w:val="EA112AF94C0D4500A6E967479DA5554B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218A9576291846CFA8507AC216100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F825B-702C-4020-A1D7-CD8B0B781813}"/>
      </w:docPartPr>
      <w:docPartBody>
        <w:p w:rsidR="00CB5051" w:rsidRDefault="00211B69">
          <w:pPr>
            <w:pStyle w:val="218A9576291846CFA8507AC2161008BC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B4B4E9A647ED45DDB1E4C26957A7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F6B42-905A-4233-B5DF-AE2B681246B6}"/>
      </w:docPartPr>
      <w:docPartBody>
        <w:p w:rsidR="00CB5051" w:rsidRDefault="00211B69">
          <w:pPr>
            <w:pStyle w:val="B4B4E9A647ED45DDB1E4C26957A7B29D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E6AE0BA872374E5C8F38CC87E32E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7B0A3-7575-43BE-B383-E2E879B3D3E9}"/>
      </w:docPartPr>
      <w:docPartBody>
        <w:p w:rsidR="00CB5051" w:rsidRDefault="00211B69">
          <w:pPr>
            <w:pStyle w:val="E6AE0BA872374E5C8F38CC87E32ED1BA"/>
          </w:pPr>
          <w:r>
            <w:rPr>
              <w:lang w:bidi="es-ES"/>
            </w:rPr>
            <w:t>Total</w:t>
          </w:r>
        </w:p>
      </w:docPartBody>
    </w:docPart>
    <w:docPart>
      <w:docPartPr>
        <w:name w:val="262D1442D3F4402A910F369A0C056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F9BBC-E916-4422-8152-F853CF784D9D}"/>
      </w:docPartPr>
      <w:docPartBody>
        <w:p w:rsidR="00CB5051" w:rsidRDefault="00211B69">
          <w:pPr>
            <w:pStyle w:val="262D1442D3F4402A910F369A0C056456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3B68E44A54E8418E9323ED00D8BE0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BE26-606F-4357-9D1E-8C1DF7DB558F}"/>
      </w:docPartPr>
      <w:docPartBody>
        <w:p w:rsidR="00CB5051" w:rsidRDefault="00211B69">
          <w:pPr>
            <w:pStyle w:val="3B68E44A54E8418E9323ED00D8BE00AE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026BC3A26BEE4A85A07CF0F29D7EA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B37DD-09CD-4F7B-9D24-1023B182DEBC}"/>
      </w:docPartPr>
      <w:docPartBody>
        <w:p w:rsidR="00CB5051" w:rsidRDefault="001530D9" w:rsidP="001530D9">
          <w:pPr>
            <w:pStyle w:val="026BC3A26BEE4A85A07CF0F29D7EA32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F4CA10B4524A4B77852217DACE520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46CD-FC38-4B45-B435-093197A21F83}"/>
      </w:docPartPr>
      <w:docPartBody>
        <w:p w:rsidR="00CB5051" w:rsidRDefault="001530D9" w:rsidP="001530D9">
          <w:pPr>
            <w:pStyle w:val="F4CA10B4524A4B77852217DACE5207D5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A85AFE0B4C1441D8AC80D7439FF9B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B20F0-63AC-42C2-916F-18B43D9A5932}"/>
      </w:docPartPr>
      <w:docPartBody>
        <w:p w:rsidR="00CB5051" w:rsidRDefault="001530D9" w:rsidP="001530D9">
          <w:pPr>
            <w:pStyle w:val="A85AFE0B4C1441D8AC80D7439FF9B7D2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0470D3E4848E487180EB039A98165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9AF18-8E0E-4C9E-94AF-664431FE4387}"/>
      </w:docPartPr>
      <w:docPartBody>
        <w:p w:rsidR="00CB5051" w:rsidRDefault="001530D9" w:rsidP="001530D9">
          <w:pPr>
            <w:pStyle w:val="0470D3E4848E487180EB039A98165DD1"/>
          </w:pPr>
          <w:r w:rsidRPr="0015744F">
            <w:rPr>
              <w:lang w:bidi="es-ES"/>
            </w:rPr>
            <w:t>¡Gracias por su confianza!</w:t>
          </w:r>
        </w:p>
      </w:docPartBody>
    </w:docPart>
    <w:docPart>
      <w:docPartPr>
        <w:name w:val="E3DECF7B9358458EB8530DEF32DFF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E3447-BD3A-4518-957C-3935ED2BFD47}"/>
      </w:docPartPr>
      <w:docPartBody>
        <w:p w:rsidR="00CB5051" w:rsidRDefault="001530D9" w:rsidP="001530D9">
          <w:pPr>
            <w:pStyle w:val="E3DECF7B9358458EB8530DEF32DFFB9E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9B3E942F00F94FD38776F78734810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9DF18-3D6A-4F5A-900A-856447FDA55A}"/>
      </w:docPartPr>
      <w:docPartBody>
        <w:p w:rsidR="00CB5051" w:rsidRDefault="001530D9" w:rsidP="001530D9">
          <w:pPr>
            <w:pStyle w:val="9B3E942F00F94FD38776F7873481050C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5E468182AB24D33B9EC351F44D97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FEB2-0CA3-428E-AADD-3D9D04BEAC64}"/>
      </w:docPartPr>
      <w:docPartBody>
        <w:p w:rsidR="00CB5051" w:rsidRDefault="001530D9" w:rsidP="001530D9">
          <w:pPr>
            <w:pStyle w:val="55E468182AB24D33B9EC351F44D97C38"/>
          </w:pPr>
          <w:r>
            <w:rPr>
              <w:lang w:bidi="es-ES"/>
            </w:rPr>
            <w:t>fecha de vencimiento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D9"/>
    <w:rsid w:val="001530D9"/>
    <w:rsid w:val="00211B69"/>
    <w:rsid w:val="005D5FE9"/>
    <w:rsid w:val="0061513C"/>
    <w:rsid w:val="00CB5051"/>
    <w:rsid w:val="00C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62D67CBC5C433A925336FBBA94580D">
    <w:name w:val="8562D67CBC5C433A925336FBBA94580D"/>
  </w:style>
  <w:style w:type="paragraph" w:customStyle="1" w:styleId="64DCF52E3B1E45BC8683DC88D4BFD1BE">
    <w:name w:val="64DCF52E3B1E45BC8683DC88D4BFD1BE"/>
  </w:style>
  <w:style w:type="paragraph" w:customStyle="1" w:styleId="EF18853E210B4332A0C8D3F38CCB4217">
    <w:name w:val="EF18853E210B4332A0C8D3F38CCB4217"/>
  </w:style>
  <w:style w:type="paragraph" w:customStyle="1" w:styleId="EA112AF94C0D4500A6E967479DA5554B">
    <w:name w:val="EA112AF94C0D4500A6E967479DA5554B"/>
  </w:style>
  <w:style w:type="paragraph" w:customStyle="1" w:styleId="218A9576291846CFA8507AC2161008BC">
    <w:name w:val="218A9576291846CFA8507AC2161008BC"/>
  </w:style>
  <w:style w:type="paragraph" w:customStyle="1" w:styleId="B4B4E9A647ED45DDB1E4C26957A7B29D">
    <w:name w:val="B4B4E9A647ED45DDB1E4C26957A7B29D"/>
  </w:style>
  <w:style w:type="paragraph" w:customStyle="1" w:styleId="E6AE0BA872374E5C8F38CC87E32ED1BA">
    <w:name w:val="E6AE0BA872374E5C8F38CC87E32ED1BA"/>
  </w:style>
  <w:style w:type="paragraph" w:customStyle="1" w:styleId="262D1442D3F4402A910F369A0C056456">
    <w:name w:val="262D1442D3F4402A910F369A0C056456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3B68E44A54E8418E9323ED00D8BE00AE">
    <w:name w:val="3B68E44A54E8418E9323ED00D8BE00AE"/>
  </w:style>
  <w:style w:type="paragraph" w:customStyle="1" w:styleId="026BC3A26BEE4A85A07CF0F29D7EA320">
    <w:name w:val="026BC3A26BEE4A85A07CF0F29D7EA320"/>
    <w:rsid w:val="001530D9"/>
  </w:style>
  <w:style w:type="paragraph" w:customStyle="1" w:styleId="F4CA10B4524A4B77852217DACE5207D5">
    <w:name w:val="F4CA10B4524A4B77852217DACE5207D5"/>
    <w:rsid w:val="001530D9"/>
  </w:style>
  <w:style w:type="paragraph" w:customStyle="1" w:styleId="A85AFE0B4C1441D8AC80D7439FF9B7D2">
    <w:name w:val="A85AFE0B4C1441D8AC80D7439FF9B7D2"/>
    <w:rsid w:val="001530D9"/>
  </w:style>
  <w:style w:type="paragraph" w:customStyle="1" w:styleId="0470D3E4848E487180EB039A98165DD1">
    <w:name w:val="0470D3E4848E487180EB039A98165DD1"/>
    <w:rsid w:val="001530D9"/>
  </w:style>
  <w:style w:type="paragraph" w:customStyle="1" w:styleId="E3DECF7B9358458EB8530DEF32DFFB9E">
    <w:name w:val="E3DECF7B9358458EB8530DEF32DFFB9E"/>
    <w:rsid w:val="001530D9"/>
  </w:style>
  <w:style w:type="paragraph" w:customStyle="1" w:styleId="9B3E942F00F94FD38776F7873481050C">
    <w:name w:val="9B3E942F00F94FD38776F7873481050C"/>
    <w:rsid w:val="001530D9"/>
  </w:style>
  <w:style w:type="paragraph" w:customStyle="1" w:styleId="55E468182AB24D33B9EC351F44D97C38">
    <w:name w:val="55E468182AB24D33B9EC351F44D97C38"/>
    <w:rsid w:val="0015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azul).dotx</Template>
  <TotalTime>94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MDN</dc:subject>
  <dc:creator>Santiago</dc:creator>
  <cp:lastModifiedBy>Santiago Medina</cp:lastModifiedBy>
  <cp:revision>29</cp:revision>
  <cp:lastPrinted>2004-06-01T20:10:00Z</cp:lastPrinted>
  <dcterms:created xsi:type="dcterms:W3CDTF">2021-03-20T12:58:00Z</dcterms:created>
  <dcterms:modified xsi:type="dcterms:W3CDTF">2021-03-31T03:06:00Z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